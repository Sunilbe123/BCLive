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133E05" w:rsidRPr="00133E05" w:rsidTr="00133E05">
        <w:trPr>
          <w:cantSplit/>
          <w:trHeight w:val="290"/>
        </w:trPr>
        <w:sdt>
          <w:sdtPr>
            <w:alias w:val="#Nav: /Header/CustomerAddress1"/>
            <w:tag w:val="#Nav: StandardSalesCredit_Memo/50018"/>
            <w:id w:val="-346637227"/>
            <w:placeholder>
              <w:docPart w:val="D2E2F0B8EF3A43609AA6824856C1E0EF"/>
            </w:placeholder>
            <w:dataBinding w:prefixMappings="xmlns:ns0='urn:microsoft-dynamics-nav/reports/StandardSalesCredit_Memo/50018/'" w:xpath="/ns0:NavWordReportXmlPart[1]/ns0:Header[1]/ns0:CustomerAddress1[1]" w:storeItemID="{381828E8-235B-49C5-ADE7-B4A4D57103EB}"/>
            <w:text/>
          </w:sdtPr>
          <w:sdtEndPr/>
          <w:sdtContent>
            <w:tc>
              <w:tcPr>
                <w:tcW w:w="2889" w:type="pct"/>
              </w:tcPr>
              <w:p w:rsidR="00133E05" w:rsidRPr="00133E05" w:rsidRDefault="00133E05" w:rsidP="00133E05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SalesCredit_Memo/50018"/>
            <w:id w:val="-1171950695"/>
            <w:placeholder>
              <w:docPart w:val="40A720FA878C44758EB6A6531824B720"/>
            </w:placeholder>
            <w:dataBinding w:prefixMappings="xmlns:ns0='urn:microsoft-dynamics-nav/reports/StandardSalesCredit_Memo/50018/'" w:xpath="/ns0:NavWordReportXmlPart[1]/ns0:Header[1]/ns0:CompanyAddress1[1]" w:storeItemID="{381828E8-235B-49C5-ADE7-B4A4D57103EB}"/>
            <w:text/>
          </w:sdtPr>
          <w:sdtEndPr/>
          <w:sdtContent>
            <w:tc>
              <w:tcPr>
                <w:tcW w:w="2111" w:type="pct"/>
              </w:tcPr>
              <w:p w:rsidR="00133E05" w:rsidRPr="00133E05" w:rsidRDefault="00133E05" w:rsidP="00133E05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="00133E05" w:rsidRPr="00133E05" w:rsidTr="00133E05">
        <w:trPr>
          <w:cantSplit/>
          <w:trHeight w:val="290"/>
        </w:trPr>
        <w:sdt>
          <w:sdtPr>
            <w:alias w:val="#Nav: /Header/CustomerAddress2"/>
            <w:tag w:val="#Nav: StandardSalesCredit_Memo/50018"/>
            <w:id w:val="2121793087"/>
            <w:placeholder>
              <w:docPart w:val="D2E2F0B8EF3A43609AA6824856C1E0EF"/>
            </w:placeholder>
            <w:dataBinding w:prefixMappings="xmlns:ns0='urn:microsoft-dynamics-nav/reports/StandardSalesCredit_Memo/50018/'" w:xpath="/ns0:NavWordReportXmlPart[1]/ns0:Header[1]/ns0:CustomerAddress2[1]" w:storeItemID="{381828E8-235B-49C5-ADE7-B4A4D57103EB}"/>
            <w:text/>
          </w:sdtPr>
          <w:sdtEndPr/>
          <w:sdtContent>
            <w:tc>
              <w:tcPr>
                <w:tcW w:w="2889" w:type="pct"/>
              </w:tcPr>
              <w:p w:rsidR="00133E05" w:rsidRPr="00133E05" w:rsidRDefault="00133E05" w:rsidP="00133E05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SalesCredit_Memo/50018"/>
            <w:id w:val="1521665205"/>
            <w:placeholder>
              <w:docPart w:val="686377AACB98467B87FAF1F31F1B4537"/>
            </w:placeholder>
            <w:dataBinding w:prefixMappings="xmlns:ns0='urn:microsoft-dynamics-nav/reports/StandardSalesCredit_Memo/50018/'" w:xpath="/ns0:NavWordReportXmlPart[1]/ns0:Header[1]/ns0:CompanyAddress2[1]" w:storeItemID="{381828E8-235B-49C5-ADE7-B4A4D57103EB}"/>
            <w:text/>
          </w:sdtPr>
          <w:sdtEndPr/>
          <w:sdtContent>
            <w:tc>
              <w:tcPr>
                <w:tcW w:w="2111" w:type="pct"/>
              </w:tcPr>
              <w:p w:rsidR="00133E05" w:rsidRPr="00133E05" w:rsidRDefault="00133E05" w:rsidP="00133E05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="00133E05" w:rsidRPr="00133E05" w:rsidTr="00133E05">
        <w:trPr>
          <w:cantSplit/>
          <w:trHeight w:val="290"/>
        </w:trPr>
        <w:sdt>
          <w:sdtPr>
            <w:alias w:val="#Nav: /Header/CustomerAddress3"/>
            <w:tag w:val="#Nav: StandardSalesCredit_Memo/50018"/>
            <w:id w:val="536395156"/>
            <w:placeholder>
              <w:docPart w:val="D2E2F0B8EF3A43609AA6824856C1E0EF"/>
            </w:placeholder>
            <w:dataBinding w:prefixMappings="xmlns:ns0='urn:microsoft-dynamics-nav/reports/StandardSalesCredit_Memo/50018/'" w:xpath="/ns0:NavWordReportXmlPart[1]/ns0:Header[1]/ns0:CustomerAddress3[1]" w:storeItemID="{381828E8-235B-49C5-ADE7-B4A4D57103EB}"/>
            <w:text/>
          </w:sdtPr>
          <w:sdtEndPr/>
          <w:sdtContent>
            <w:tc>
              <w:tcPr>
                <w:tcW w:w="2889" w:type="pct"/>
              </w:tcPr>
              <w:p w:rsidR="00133E05" w:rsidRPr="00133E05" w:rsidRDefault="00133E05" w:rsidP="00133E05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SalesCredit_Memo/50018"/>
            <w:id w:val="-1053613660"/>
            <w:placeholder>
              <w:docPart w:val="686377AACB98467B87FAF1F31F1B4537"/>
            </w:placeholder>
            <w:dataBinding w:prefixMappings="xmlns:ns0='urn:microsoft-dynamics-nav/reports/StandardSalesCredit_Memo/50018/'" w:xpath="/ns0:NavWordReportXmlPart[1]/ns0:Header[1]/ns0:CompanyAddress3[1]" w:storeItemID="{381828E8-235B-49C5-ADE7-B4A4D57103EB}"/>
            <w:text/>
          </w:sdtPr>
          <w:sdtEndPr/>
          <w:sdtContent>
            <w:tc>
              <w:tcPr>
                <w:tcW w:w="2111" w:type="pct"/>
              </w:tcPr>
              <w:p w:rsidR="00133E05" w:rsidRPr="00133E05" w:rsidRDefault="00133E05" w:rsidP="00133E05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="00133E05" w:rsidRPr="00133E05" w:rsidTr="00133E05">
        <w:trPr>
          <w:cantSplit/>
          <w:trHeight w:val="290"/>
        </w:trPr>
        <w:sdt>
          <w:sdtPr>
            <w:alias w:val="#Nav: /Header/CustomerAddress4"/>
            <w:tag w:val="#Nav: StandardSalesCredit_Memo/50018"/>
            <w:id w:val="1229109116"/>
            <w:placeholder>
              <w:docPart w:val="D2E2F0B8EF3A43609AA6824856C1E0EF"/>
            </w:placeholder>
            <w:dataBinding w:prefixMappings="xmlns:ns0='urn:microsoft-dynamics-nav/reports/StandardSalesCredit_Memo/50018/'" w:xpath="/ns0:NavWordReportXmlPart[1]/ns0:Header[1]/ns0:CustomerAddress4[1]" w:storeItemID="{381828E8-235B-49C5-ADE7-B4A4D57103EB}"/>
            <w:text/>
          </w:sdtPr>
          <w:sdtEndPr/>
          <w:sdtContent>
            <w:tc>
              <w:tcPr>
                <w:tcW w:w="2889" w:type="pct"/>
              </w:tcPr>
              <w:p w:rsidR="00133E05" w:rsidRPr="00133E05" w:rsidRDefault="00133E05" w:rsidP="00133E05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SalesCredit_Memo/50018"/>
            <w:id w:val="-843252946"/>
            <w:placeholder>
              <w:docPart w:val="686377AACB98467B87FAF1F31F1B4537"/>
            </w:placeholder>
            <w:dataBinding w:prefixMappings="xmlns:ns0='urn:microsoft-dynamics-nav/reports/StandardSalesCredit_Memo/50018/'" w:xpath="/ns0:NavWordReportXmlPart[1]/ns0:Header[1]/ns0:CompanyAddress4[1]" w:storeItemID="{381828E8-235B-49C5-ADE7-B4A4D57103EB}"/>
            <w:text/>
          </w:sdtPr>
          <w:sdtEndPr/>
          <w:sdtContent>
            <w:tc>
              <w:tcPr>
                <w:tcW w:w="2111" w:type="pct"/>
              </w:tcPr>
              <w:p w:rsidR="00133E05" w:rsidRPr="00133E05" w:rsidRDefault="00133E05" w:rsidP="00133E05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="00133E05" w:rsidRPr="00133E05" w:rsidTr="00133E05">
        <w:trPr>
          <w:cantSplit/>
          <w:trHeight w:val="290"/>
        </w:trPr>
        <w:sdt>
          <w:sdtPr>
            <w:alias w:val="#Nav: /Header/CustomerAddress5"/>
            <w:tag w:val="#Nav: StandardSalesCredit_Memo/50018"/>
            <w:id w:val="1814057176"/>
            <w:placeholder>
              <w:docPart w:val="D2E2F0B8EF3A43609AA6824856C1E0EF"/>
            </w:placeholder>
            <w:dataBinding w:prefixMappings="xmlns:ns0='urn:microsoft-dynamics-nav/reports/StandardSalesCredit_Memo/50018/'" w:xpath="/ns0:NavWordReportXmlPart[1]/ns0:Header[1]/ns0:CustomerAddress5[1]" w:storeItemID="{381828E8-235B-49C5-ADE7-B4A4D57103EB}"/>
            <w:text/>
          </w:sdtPr>
          <w:sdtEndPr/>
          <w:sdtContent>
            <w:tc>
              <w:tcPr>
                <w:tcW w:w="2889" w:type="pct"/>
              </w:tcPr>
              <w:p w:rsidR="00133E05" w:rsidRPr="00133E05" w:rsidRDefault="00133E05" w:rsidP="00133E05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SalesCredit_Memo/50018"/>
            <w:id w:val="-1834985711"/>
            <w:placeholder>
              <w:docPart w:val="686377AACB98467B87FAF1F31F1B4537"/>
            </w:placeholder>
            <w:dataBinding w:prefixMappings="xmlns:ns0='urn:microsoft-dynamics-nav/reports/StandardSalesCredit_Memo/50018/'" w:xpath="/ns0:NavWordReportXmlPart[1]/ns0:Header[1]/ns0:CompanyAddress5[1]" w:storeItemID="{381828E8-235B-49C5-ADE7-B4A4D57103EB}"/>
            <w:text/>
          </w:sdtPr>
          <w:sdtEndPr/>
          <w:sdtContent>
            <w:tc>
              <w:tcPr>
                <w:tcW w:w="2111" w:type="pct"/>
              </w:tcPr>
              <w:p w:rsidR="00133E05" w:rsidRPr="00133E05" w:rsidRDefault="00133E05" w:rsidP="00133E05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="00133E05" w:rsidRPr="00133E05" w:rsidTr="00133E05">
        <w:trPr>
          <w:cantSplit/>
          <w:trHeight w:val="274"/>
        </w:trPr>
        <w:sdt>
          <w:sdtPr>
            <w:alias w:val="#Nav: /Header/CustomerAddress6"/>
            <w:tag w:val="#Nav: StandardSalesCredit_Memo/50018"/>
            <w:id w:val="-2064325541"/>
            <w:placeholder>
              <w:docPart w:val="D2E2F0B8EF3A43609AA6824856C1E0EF"/>
            </w:placeholder>
            <w:dataBinding w:prefixMappings="xmlns:ns0='urn:microsoft-dynamics-nav/reports/StandardSalesCredit_Memo/50018/'" w:xpath="/ns0:NavWordReportXmlPart[1]/ns0:Header[1]/ns0:CustomerAddress6[1]" w:storeItemID="{381828E8-235B-49C5-ADE7-B4A4D57103EB}"/>
            <w:text/>
          </w:sdtPr>
          <w:sdtEndPr/>
          <w:sdtContent>
            <w:tc>
              <w:tcPr>
                <w:tcW w:w="2889" w:type="pct"/>
              </w:tcPr>
              <w:p w:rsidR="00133E05" w:rsidRPr="00133E05" w:rsidRDefault="00133E05" w:rsidP="00133E05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SalesCredit_Memo/50018"/>
            <w:id w:val="-2005736487"/>
            <w:placeholder>
              <w:docPart w:val="686377AACB98467B87FAF1F31F1B4537"/>
            </w:placeholder>
            <w:dataBinding w:prefixMappings="xmlns:ns0='urn:microsoft-dynamics-nav/reports/StandardSalesCredit_Memo/50018/'" w:xpath="/ns0:NavWordReportXmlPart[1]/ns0:Header[1]/ns0:CompanyAddress6[1]" w:storeItemID="{381828E8-235B-49C5-ADE7-B4A4D57103EB}"/>
            <w:text/>
          </w:sdtPr>
          <w:sdtEndPr/>
          <w:sdtContent>
            <w:tc>
              <w:tcPr>
                <w:tcW w:w="2111" w:type="pct"/>
              </w:tcPr>
              <w:p w:rsidR="00133E05" w:rsidRPr="00133E05" w:rsidRDefault="00133E05" w:rsidP="00133E05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="00133E05" w:rsidRPr="00133E05" w:rsidTr="00133E05">
        <w:trPr>
          <w:cantSplit/>
          <w:trHeight w:val="290"/>
        </w:trPr>
        <w:sdt>
          <w:sdtPr>
            <w:alias w:val="#Nav: /Header/CustomerAddress7"/>
            <w:tag w:val="#Nav: StandardSalesCredit_Memo/50018"/>
            <w:id w:val="-762605892"/>
            <w:placeholder>
              <w:docPart w:val="D2E2F0B8EF3A43609AA6824856C1E0EF"/>
            </w:placeholder>
            <w:dataBinding w:prefixMappings="xmlns:ns0='urn:microsoft-dynamics-nav/reports/StandardSalesCredit_Memo/50018/'" w:xpath="/ns0:NavWordReportXmlPart[1]/ns0:Header[1]/ns0:CustomerAddress7[1]" w:storeItemID="{381828E8-235B-49C5-ADE7-B4A4D57103EB}"/>
            <w:text/>
          </w:sdtPr>
          <w:sdtEndPr/>
          <w:sdtContent>
            <w:tc>
              <w:tcPr>
                <w:tcW w:w="2889" w:type="pct"/>
              </w:tcPr>
              <w:p w:rsidR="00133E05" w:rsidRPr="00133E05" w:rsidRDefault="00133E05" w:rsidP="00133E05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="00133E05" w:rsidRPr="00133E05" w:rsidRDefault="00395B55" w:rsidP="00133E0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SalesCredit_Memo/50018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SalesCredit_Memo/50018/'" w:xpath="/ns0:NavWordReportXmlPart[1]/ns0:Header[1]/ns0:CompanyLegalOffice_Lbl[1]" w:storeItemID="{381828E8-235B-49C5-ADE7-B4A4D57103EB}"/>
                <w:text/>
              </w:sdtPr>
              <w:sdtEndPr/>
              <w:sdtContent>
                <w:proofErr w:type="spellStart"/>
                <w:r w:rsidR="00133E05" w:rsidRP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SalesCredit_Memo/50018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SalesCredit_Memo/50018/'" w:xpath="/ns0:NavWordReportXmlPart[1]/ns0:Header[1]/ns0:CompanyLegalOffice[1]" w:storeItemID="{381828E8-235B-49C5-ADE7-B4A4D57103EB}"/>
                <w:text/>
              </w:sdtPr>
              <w:sdtEndPr/>
              <w:sdtContent>
                <w:proofErr w:type="spellStart"/>
                <w:r w:rsidR="00133E05" w:rsidRPr="00133E05">
                  <w:t>CompanyLegalOffice</w:t>
                </w:r>
                <w:proofErr w:type="spellEnd"/>
              </w:sdtContent>
            </w:sdt>
          </w:p>
        </w:tc>
      </w:tr>
      <w:tr w:rsidR="00133E05" w:rsidRPr="00133E05" w:rsidTr="00133E05">
        <w:trPr>
          <w:cantSplit/>
          <w:trHeight w:val="290"/>
        </w:trPr>
        <w:sdt>
          <w:sdtPr>
            <w:alias w:val="#Nav: /Header/CustomerAddress8"/>
            <w:tag w:val="#Nav: StandardSalesCredit_Memo/50018"/>
            <w:id w:val="571465082"/>
            <w:placeholder>
              <w:docPart w:val="D2E2F0B8EF3A43609AA6824856C1E0EF"/>
            </w:placeholder>
            <w:dataBinding w:prefixMappings="xmlns:ns0='urn:microsoft-dynamics-nav/reports/StandardSalesCredit_Memo/50018/'" w:xpath="/ns0:NavWordReportXmlPart[1]/ns0:Header[1]/ns0:CustomerAddress8[1]" w:storeItemID="{381828E8-235B-49C5-ADE7-B4A4D57103EB}"/>
            <w:text/>
          </w:sdtPr>
          <w:sdtEndPr/>
          <w:sdtContent>
            <w:tc>
              <w:tcPr>
                <w:tcW w:w="2889" w:type="pct"/>
              </w:tcPr>
              <w:p w:rsidR="00133E05" w:rsidRPr="00133E05" w:rsidRDefault="00133E05" w:rsidP="00133E05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="00133E05" w:rsidRPr="00133E05" w:rsidRDefault="00133E05" w:rsidP="00133E05">
            <w:pPr>
              <w:pStyle w:val="NoSpacing"/>
              <w:jc w:val="right"/>
            </w:pPr>
          </w:p>
        </w:tc>
      </w:tr>
    </w:tbl>
    <w:p w:rsidR="00245B0E" w:rsidRPr="00782744" w:rsidRDefault="00245B0E" w:rsidP="0078274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139"/>
        <w:gridCol w:w="1728"/>
        <w:gridCol w:w="2654"/>
        <w:gridCol w:w="1768"/>
        <w:gridCol w:w="1917"/>
      </w:tblGrid>
      <w:tr w:rsidR="00BC5A92" w:rsidTr="00BC5A92">
        <w:sdt>
          <w:sdtPr>
            <w:rPr>
              <w:lang w:val="da-DK"/>
            </w:rPr>
            <w:alias w:val="#Nav: /Header/YourReference_Lbl"/>
            <w:tag w:val="#Nav: StandardSalesCredit_Memo/50018"/>
            <w:id w:val="-1130623254"/>
            <w:placeholder>
              <w:docPart w:val="4611C658C66B454E926B867E2F9CA338"/>
            </w:placeholder>
            <w:dataBinding w:prefixMappings="xmlns:ns0='urn:microsoft-dynamics-nav/reports/StandardSalesCredit_Memo/50018/'" w:xpath="/ns0:NavWordReportXmlPart[1]/ns0:Header[1]/ns0:YourReference_Lbl[1]" w:storeItemID="{381828E8-235B-49C5-ADE7-B4A4D57103EB}"/>
            <w:text/>
          </w:sdtPr>
          <w:sdtEndPr/>
          <w:sdtContent>
            <w:tc>
              <w:tcPr>
                <w:tcW w:w="2139" w:type="dxa"/>
              </w:tcPr>
              <w:p w:rsidR="00BC5A92" w:rsidRDefault="00BC5A92" w:rsidP="00DF6462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SalesCredit_Memo/50018"/>
            <w:id w:val="-1425419817"/>
            <w:placeholder>
              <w:docPart w:val="AE5B75F3FFD64BEF97BD7FE4FB81CB34"/>
            </w:placeholder>
            <w:dataBinding w:prefixMappings="xmlns:ns0='urn:microsoft-dynamics-nav/reports/StandardSalesCredit_Memo/50018/'" w:xpath="/ns0:NavWordReportXmlPart[1]/ns0:Header[1]/ns0:SalesPersonBlank_Lbl[1]" w:storeItemID="{381828E8-235B-49C5-ADE7-B4A4D57103EB}"/>
            <w:text/>
          </w:sdtPr>
          <w:sdtEndPr/>
          <w:sdtContent>
            <w:tc>
              <w:tcPr>
                <w:tcW w:w="1728" w:type="dxa"/>
              </w:tcPr>
              <w:p w:rsidR="00BC5A92" w:rsidRDefault="00BC5A92" w:rsidP="00DF6462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SalesCredit_Memo/50018"/>
            <w:id w:val="-277109058"/>
            <w:placeholder>
              <w:docPart w:val="0B19F9EAA4B04B74BD74ACD8F5040578"/>
            </w:placeholder>
            <w:dataBinding w:prefixMappings="xmlns:ns0='urn:microsoft-dynamics-nav/reports/StandardSalesCredit_Memo/50018/'" w:xpath="/ns0:NavWordReportXmlPart[1]/ns0:Header[1]/ns0:AppliesToDocument_Lbl[1]" w:storeItemID="{381828E8-235B-49C5-ADE7-B4A4D57103EB}"/>
            <w:text/>
          </w:sdtPr>
          <w:sdtEndPr/>
          <w:sdtContent>
            <w:tc>
              <w:tcPr>
                <w:tcW w:w="2654" w:type="dxa"/>
              </w:tcPr>
              <w:p w:rsidR="00BC5A92" w:rsidRDefault="00BC5A92" w:rsidP="00DF6462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id w:val="1840887088"/>
            <w:placeholder>
              <w:docPart w:val="DefaultPlaceholder_-1854013440"/>
            </w:placeholder>
            <w:dataBinding w:prefixMappings="xmlns:ns0='urn:microsoft-dynamics-nav/reports/StandardSalesCredit_Memo/50018/' " w:xpath="/ns0:NavWordReportXmlPart[1]/ns0:Header[1]/ns0:LegalEntityType_Lbl[1]" w:storeItemID="{381828E8-235B-49C5-ADE7-B4A4D57103EB}"/>
            <w:text/>
          </w:sdtPr>
          <w:sdtEndPr/>
          <w:sdtContent>
            <w:tc>
              <w:tcPr>
                <w:tcW w:w="1768" w:type="dxa"/>
              </w:tcPr>
              <w:p w:rsidR="00BC5A92" w:rsidRDefault="00A857D2" w:rsidP="00DF6462">
                <w:pPr>
                  <w:pStyle w:val="Heading1"/>
                  <w:outlineLvl w:val="0"/>
                  <w:rPr>
                    <w:lang w:val="da-DK"/>
                  </w:rPr>
                </w:pPr>
                <w:r>
                  <w:rPr>
                    <w:lang w:val="da-DK"/>
                  </w:rPr>
                  <w:t>Legal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SalesCredit_Memo/50018"/>
            <w:id w:val="-1251649982"/>
            <w:placeholder>
              <w:docPart w:val="1169E5ED01B7446EBA8DC96179B64042"/>
            </w:placeholder>
            <w:dataBinding w:prefixMappings="xmlns:ns0='urn:microsoft-dynamics-nav/reports/StandardSalesCredit_Memo/50018/'" w:xpath="/ns0:NavWordReportXmlPart[1]/ns0:Header[1]/ns0:DueDate_Lbl[1]" w:storeItemID="{381828E8-235B-49C5-ADE7-B4A4D57103EB}"/>
            <w:text/>
          </w:sdtPr>
          <w:sdtEndPr/>
          <w:sdtContent>
            <w:tc>
              <w:tcPr>
                <w:tcW w:w="1917" w:type="dxa"/>
                <w:tcMar>
                  <w:right w:w="0" w:type="dxa"/>
                </w:tcMar>
              </w:tcPr>
              <w:p w:rsidR="00BC5A92" w:rsidRDefault="00BC5A92" w:rsidP="00DF6462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BC5A92" w:rsidTr="00BC5A92">
        <w:sdt>
          <w:sdtPr>
            <w:alias w:val="#Nav: /Header/YourReference"/>
            <w:tag w:val="#Nav: StandardSalesCredit_Memo/50018"/>
            <w:id w:val="1620342425"/>
            <w:placeholder>
              <w:docPart w:val="D36C6F95A880456E865156012BEFC0D7"/>
            </w:placeholder>
            <w:dataBinding w:prefixMappings="xmlns:ns0='urn:microsoft-dynamics-nav/reports/StandardSalesCredit_Memo/50018/'" w:xpath="/ns0:NavWordReportXmlPart[1]/ns0:Header[1]/ns0:YourReference[1]" w:storeItemID="{381828E8-235B-49C5-ADE7-B4A4D57103EB}"/>
            <w:text/>
          </w:sdtPr>
          <w:sdtEndPr/>
          <w:sdtContent>
            <w:tc>
              <w:tcPr>
                <w:tcW w:w="2139" w:type="dxa"/>
              </w:tcPr>
              <w:p w:rsidR="00BC5A92" w:rsidRDefault="00BC5A92" w:rsidP="00DF6462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SalesCredit_Memo/50018"/>
            <w:id w:val="-2093382796"/>
            <w:placeholder>
              <w:docPart w:val="387069F0CBA3475FB09B2A8E5F39E13D"/>
            </w:placeholder>
            <w:dataBinding w:prefixMappings="xmlns:ns0='urn:microsoft-dynamics-nav/reports/StandardSalesCredit_Memo/50018/'" w:xpath="/ns0:NavWordReportXmlPart[1]/ns0:Header[1]/ns0:SalesPersonName[1]" w:storeItemID="{381828E8-235B-49C5-ADE7-B4A4D57103EB}"/>
            <w:text/>
          </w:sdtPr>
          <w:sdtEndPr/>
          <w:sdtContent>
            <w:tc>
              <w:tcPr>
                <w:tcW w:w="1728" w:type="dxa"/>
              </w:tcPr>
              <w:p w:rsidR="00BC5A92" w:rsidRDefault="00BC5A92" w:rsidP="00DF6462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SalesCredit_Memo/50018"/>
            <w:id w:val="713312628"/>
            <w:placeholder>
              <w:docPart w:val="0ED943AB61A0461FA54477961B404D25"/>
            </w:placeholder>
            <w:dataBinding w:prefixMappings="xmlns:ns0='urn:microsoft-dynamics-nav/reports/StandardSalesCredit_Memo/50018/'" w:xpath="/ns0:NavWordReportXmlPart[1]/ns0:Header[1]/ns0:AppliesToDocument[1]" w:storeItemID="{381828E8-235B-49C5-ADE7-B4A4D57103EB}"/>
            <w:text/>
          </w:sdtPr>
          <w:sdtEndPr/>
          <w:sdtContent>
            <w:tc>
              <w:tcPr>
                <w:tcW w:w="2654" w:type="dxa"/>
              </w:tcPr>
              <w:p w:rsidR="00BC5A92" w:rsidRDefault="00BC5A92" w:rsidP="00DF6462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id w:val="-1261916053"/>
            <w:placeholder>
              <w:docPart w:val="DefaultPlaceholder_-1854013440"/>
            </w:placeholder>
            <w:dataBinding w:prefixMappings="xmlns:ns0='urn:microsoft-dynamics-nav/reports/StandardSalesCredit_Memo/50018/' " w:xpath="/ns0:NavWordReportXmlPart[1]/ns0:Header[1]/ns0:LegalEntityType[1]" w:storeItemID="{381828E8-235B-49C5-ADE7-B4A4D57103EB}"/>
            <w:text/>
          </w:sdtPr>
          <w:sdtEndPr/>
          <w:sdtContent>
            <w:tc>
              <w:tcPr>
                <w:tcW w:w="1768" w:type="dxa"/>
              </w:tcPr>
              <w:p w:rsidR="00BC5A92" w:rsidRDefault="00A857D2" w:rsidP="00DF6462">
                <w:proofErr w:type="spellStart"/>
                <w:r>
                  <w:t>LegalEntityType</w:t>
                </w:r>
                <w:proofErr w:type="spellEnd"/>
              </w:p>
            </w:tc>
          </w:sdtContent>
        </w:sdt>
        <w:sdt>
          <w:sdtPr>
            <w:alias w:val="#Nav: /Header/DueDate"/>
            <w:tag w:val="#Nav: StandardSalesCredit_Memo/50018"/>
            <w:id w:val="1703123343"/>
            <w:placeholder>
              <w:docPart w:val="8359F77EB4824665BD39D9DE8A643E23"/>
            </w:placeholder>
            <w:dataBinding w:prefixMappings="xmlns:ns0='urn:microsoft-dynamics-nav/reports/StandardSalesCredit_Memo/50018/'" w:xpath="/ns0:NavWordReportXmlPart[1]/ns0:Header[1]/ns0:DueDate[1]" w:storeItemID="{381828E8-235B-49C5-ADE7-B4A4D57103EB}"/>
            <w:text/>
          </w:sdtPr>
          <w:sdtEndPr/>
          <w:sdtContent>
            <w:tc>
              <w:tcPr>
                <w:tcW w:w="1917" w:type="dxa"/>
                <w:tcMar>
                  <w:right w:w="0" w:type="dxa"/>
                </w:tcMar>
              </w:tcPr>
              <w:p w:rsidR="00BC5A92" w:rsidRDefault="00BC5A92" w:rsidP="00DF6462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p w:rsidR="00133E05" w:rsidRDefault="00133E05" w:rsidP="00133E0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1276"/>
        <w:gridCol w:w="1985"/>
        <w:gridCol w:w="736"/>
        <w:gridCol w:w="160"/>
        <w:gridCol w:w="548"/>
        <w:gridCol w:w="257"/>
        <w:gridCol w:w="708"/>
        <w:gridCol w:w="400"/>
        <w:gridCol w:w="965"/>
        <w:gridCol w:w="195"/>
        <w:gridCol w:w="425"/>
        <w:gridCol w:w="709"/>
        <w:gridCol w:w="1807"/>
        <w:gridCol w:w="35"/>
      </w:tblGrid>
      <w:tr w:rsidR="005C25A5" w:rsidRPr="00133E05" w:rsidTr="005C25A5">
        <w:trPr>
          <w:trHeight w:val="546"/>
        </w:trPr>
        <w:sdt>
          <w:sdtPr>
            <w:alias w:val="#Nav: /Header/Line/ItemNo_Line_Lbl"/>
            <w:tag w:val="#Nav: StandardSalesCredit_Memo/50018"/>
            <w:id w:val="771446451"/>
            <w:placeholder>
              <w:docPart w:val="5A2A0A28E3344A678428E40343BA7B8D"/>
            </w:placeholder>
            <w:dataBinding w:prefixMappings="xmlns:ns0='urn:microsoft-dynamics-nav/reports/StandardSalesCredit_Memo/50018/'" w:xpath="/ns0:NavWordReportXmlPart[1]/ns0:Header[1]/ns0:Line[1]/ns0:ItemNo_Line_Lbl[1]" w:storeItemID="{381828E8-235B-49C5-ADE7-B4A4D57103EB}"/>
            <w:text/>
          </w:sdtPr>
          <w:sdtEndPr/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:rsidR="005C25A5" w:rsidRPr="00133E05" w:rsidRDefault="005C25A5" w:rsidP="0004445C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SalesCredit_Memo/50018"/>
            <w:id w:val="1545399846"/>
            <w:placeholder>
              <w:docPart w:val="5A2A0A28E3344A678428E40343BA7B8D"/>
            </w:placeholder>
            <w:dataBinding w:prefixMappings="xmlns:ns0='urn:microsoft-dynamics-nav/reports/StandardSalesCredit_Memo/50018/'" w:xpath="/ns0:NavWordReportXmlPart[1]/ns0:Header[1]/ns0:Line[1]/ns0:Description_Line_Lbl[1]" w:storeItemID="{381828E8-235B-49C5-ADE7-B4A4D57103EB}"/>
            <w:text/>
          </w:sdtPr>
          <w:sdtEndPr/>
          <w:sdtContent>
            <w:tc>
              <w:tcPr>
                <w:tcW w:w="1985" w:type="dxa"/>
                <w:tcBorders>
                  <w:bottom w:val="single" w:sz="4" w:space="0" w:color="auto"/>
                </w:tcBorders>
                <w:vAlign w:val="bottom"/>
              </w:tcPr>
              <w:p w:rsidR="005C25A5" w:rsidRPr="00133E05" w:rsidRDefault="005C25A5" w:rsidP="0004445C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SalesCredit_Memo/50018"/>
            <w:id w:val="616415257"/>
            <w:placeholder>
              <w:docPart w:val="5A2A0A28E3344A678428E40343BA7B8D"/>
            </w:placeholder>
            <w:dataBinding w:prefixMappings="xmlns:ns0='urn:microsoft-dynamics-nav/reports/StandardSalesCredit_Memo/50018/'" w:xpath="/ns0:NavWordReportXmlPart[1]/ns0:Header[1]/ns0:Line[1]/ns0:Quantity_Line_Lbl[1]" w:storeItemID="{381828E8-235B-49C5-ADE7-B4A4D57103EB}"/>
            <w:text/>
          </w:sdtPr>
          <w:sdtEndPr/>
          <w:sdtContent>
            <w:tc>
              <w:tcPr>
                <w:tcW w:w="736" w:type="dxa"/>
                <w:tcBorders>
                  <w:bottom w:val="single" w:sz="4" w:space="0" w:color="auto"/>
                </w:tcBorders>
                <w:vAlign w:val="bottom"/>
              </w:tcPr>
              <w:p w:rsidR="005C25A5" w:rsidRPr="00133E05" w:rsidRDefault="005C25A5" w:rsidP="0004445C">
                <w:pPr>
                  <w:pStyle w:val="Heading1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gridSpan w:val="2"/>
            <w:tcBorders>
              <w:bottom w:val="single" w:sz="4" w:space="0" w:color="auto"/>
            </w:tcBorders>
            <w:vAlign w:val="bottom"/>
          </w:tcPr>
          <w:p w:rsidR="005C25A5" w:rsidRPr="00133E05" w:rsidRDefault="005C25A5" w:rsidP="0004445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SalesCredit_Memo/50018"/>
            <w:id w:val="-1521079236"/>
            <w:placeholder>
              <w:docPart w:val="5A2A0A28E3344A678428E40343BA7B8D"/>
            </w:placeholder>
            <w:dataBinding w:prefixMappings="xmlns:ns0='urn:microsoft-dynamics-nav/reports/StandardSalesCredit_Memo/50018/'" w:xpath="/ns0:NavWordReportXmlPart[1]/ns0:Header[1]/ns0:Line[1]/ns0:UnitPrice_Lbl[1]" w:storeItemID="{381828E8-235B-49C5-ADE7-B4A4D57103EB}"/>
            <w:text/>
          </w:sdtPr>
          <w:sdtEndPr/>
          <w:sdtContent>
            <w:tc>
              <w:tcPr>
                <w:tcW w:w="1365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:rsidR="005C25A5" w:rsidRPr="00133E05" w:rsidRDefault="005C25A5" w:rsidP="00C778B4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1160" w:type="dxa"/>
            <w:gridSpan w:val="2"/>
            <w:tcBorders>
              <w:bottom w:val="single" w:sz="4" w:space="0" w:color="auto"/>
            </w:tcBorders>
            <w:vAlign w:val="bottom"/>
          </w:tcPr>
          <w:p w:rsidR="005C25A5" w:rsidRPr="00133E05" w:rsidRDefault="005C25A5" w:rsidP="0004445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SalesCredit_Memo/50018"/>
            <w:id w:val="1291246806"/>
            <w:placeholder>
              <w:docPart w:val="5A2A0A28E3344A678428E40343BA7B8D"/>
            </w:placeholder>
            <w:dataBinding w:prefixMappings="xmlns:ns0='urn:microsoft-dynamics-nav/reports/StandardSalesCredit_Memo/50018/'" w:xpath="/ns0:NavWordReportXmlPart[1]/ns0:Header[1]/ns0:Line[1]/ns0:VATPct_Line_Lbl[1]" w:storeItemID="{381828E8-235B-49C5-ADE7-B4A4D57103EB}"/>
            <w:text/>
          </w:sdtPr>
          <w:sdtEndPr/>
          <w:sdtContent>
            <w:tc>
              <w:tcPr>
                <w:tcW w:w="1134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:rsidR="005C25A5" w:rsidRPr="00133E05" w:rsidRDefault="005C25A5" w:rsidP="0004445C">
                <w:pPr>
                  <w:pStyle w:val="Heading1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SalesCredit_Memo/50018"/>
            <w:id w:val="1532234539"/>
            <w:placeholder>
              <w:docPart w:val="5A2A0A28E3344A678428E40343BA7B8D"/>
            </w:placeholder>
            <w:dataBinding w:prefixMappings="xmlns:ns0='urn:microsoft-dynamics-nav/reports/StandardSalesCredit_Memo/50018/'" w:xpath="/ns0:NavWordReportXmlPart[1]/ns0:Header[1]/ns0:Line[1]/ns0:LineAmount_Line_Lbl[1]" w:storeItemID="{381828E8-235B-49C5-ADE7-B4A4D57103EB}"/>
            <w:text/>
          </w:sdtPr>
          <w:sdtEndPr/>
          <w:sdtContent>
            <w:tc>
              <w:tcPr>
                <w:tcW w:w="1842" w:type="dxa"/>
                <w:gridSpan w:val="2"/>
                <w:tcBorders>
                  <w:bottom w:val="single" w:sz="4" w:space="0" w:color="auto"/>
                </w:tcBorders>
                <w:tcMar>
                  <w:right w:w="0" w:type="dxa"/>
                </w:tcMar>
                <w:vAlign w:val="bottom"/>
              </w:tcPr>
              <w:p w:rsidR="005C25A5" w:rsidRPr="00133E05" w:rsidRDefault="005C25A5" w:rsidP="00C778B4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="005C25A5" w:rsidRPr="00133E05" w:rsidTr="005C25A5">
        <w:trPr>
          <w:trHeight w:val="182"/>
        </w:trPr>
        <w:tc>
          <w:tcPr>
            <w:tcW w:w="1276" w:type="dxa"/>
            <w:tcBorders>
              <w:top w:val="single" w:sz="4" w:space="0" w:color="auto"/>
            </w:tcBorders>
          </w:tcPr>
          <w:p w:rsidR="005C25A5" w:rsidRPr="00133E05" w:rsidRDefault="005C25A5" w:rsidP="0004445C">
            <w:pPr>
              <w:pStyle w:val="NoSpacing"/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5C25A5" w:rsidRPr="00133E05" w:rsidRDefault="005C25A5" w:rsidP="0004445C">
            <w:pPr>
              <w:pStyle w:val="NoSpacing"/>
            </w:pPr>
          </w:p>
        </w:tc>
        <w:tc>
          <w:tcPr>
            <w:tcW w:w="736" w:type="dxa"/>
            <w:tcBorders>
              <w:top w:val="single" w:sz="4" w:space="0" w:color="auto"/>
            </w:tcBorders>
          </w:tcPr>
          <w:p w:rsidR="005C25A5" w:rsidRPr="00133E05" w:rsidRDefault="005C25A5" w:rsidP="0004445C">
            <w:pPr>
              <w:pStyle w:val="NoSpacing"/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:rsidR="005C25A5" w:rsidRPr="00133E05" w:rsidRDefault="005C25A5" w:rsidP="0004445C">
            <w:pPr>
              <w:pStyle w:val="NoSpacing"/>
            </w:pPr>
          </w:p>
        </w:tc>
        <w:tc>
          <w:tcPr>
            <w:tcW w:w="1365" w:type="dxa"/>
            <w:gridSpan w:val="3"/>
            <w:tcBorders>
              <w:top w:val="single" w:sz="4" w:space="0" w:color="auto"/>
            </w:tcBorders>
          </w:tcPr>
          <w:p w:rsidR="005C25A5" w:rsidRPr="00133E05" w:rsidRDefault="005C25A5" w:rsidP="0004445C">
            <w:pPr>
              <w:pStyle w:val="NoSpacing"/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</w:tcBorders>
          </w:tcPr>
          <w:p w:rsidR="005C25A5" w:rsidRPr="00133E05" w:rsidRDefault="005C25A5" w:rsidP="0004445C">
            <w:pPr>
              <w:pStyle w:val="NoSpacing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5C25A5" w:rsidRPr="00133E05" w:rsidRDefault="005C25A5" w:rsidP="0004445C">
            <w:pPr>
              <w:pStyle w:val="NoSpacing"/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</w:tcBorders>
            <w:tcMar>
              <w:right w:w="0" w:type="dxa"/>
            </w:tcMar>
          </w:tcPr>
          <w:p w:rsidR="005C25A5" w:rsidRPr="00133E05" w:rsidRDefault="005C25A5" w:rsidP="0004445C">
            <w:pPr>
              <w:pStyle w:val="NoSpacing"/>
            </w:pPr>
          </w:p>
        </w:tc>
      </w:tr>
      <w:sdt>
        <w:sdtPr>
          <w:alias w:val="#Nav: /Header/Line"/>
          <w:tag w:val="#Nav: StandardSalesCredit_Memo/50018"/>
          <w:id w:val="1327254768"/>
          <w15:dataBinding w:prefixMappings="xmlns:ns0='urn:microsoft-dynamics-nav/reports/StandardSalesCredit_Memo/50018/' " w:xpath="/ns0:NavWordReportXmlPart[1]/ns0:Header[1]/ns0:Line" w:storeItemID="{381828E8-235B-49C5-ADE7-B4A4D57103EB}"/>
          <w15:repeatingSection/>
        </w:sdtPr>
        <w:sdtEndPr/>
        <w:sdtContent>
          <w:sdt>
            <w:sdtPr>
              <w:id w:val="872800820"/>
              <w:placeholder>
                <w:docPart w:val="BF56DCEB863E41D5820EB31644DF2511"/>
              </w:placeholder>
              <w15:repeatingSectionItem/>
            </w:sdtPr>
            <w:sdtEndPr/>
            <w:sdtContent>
              <w:tr w:rsidR="005C25A5" w:rsidRPr="00133E05" w:rsidTr="005C25A5">
                <w:trPr>
                  <w:trHeight w:val="227"/>
                </w:trPr>
                <w:sdt>
                  <w:sdtPr>
                    <w:alias w:val="#Nav: /Header/Line/ItemNo_Line"/>
                    <w:tag w:val="#Nav: StandardSalesCredit_Memo/50018"/>
                    <w:id w:val="-1032108260"/>
                    <w:placeholder>
                      <w:docPart w:val="E062ABA49D9547DD957C167717082DA1"/>
                    </w:placeholder>
                    <w:dataBinding w:prefixMappings="xmlns:ns0='urn:microsoft-dynamics-nav/reports/StandardSalesCredit_Memo/50018/'" w:xpath="/ns0:NavWordReportXmlPart[1]/ns0:Header[1]/ns0:Line[1]/ns0:ItemNo_Line[1]" w:storeItemID="{381828E8-235B-49C5-ADE7-B4A4D57103EB}"/>
                    <w:text/>
                  </w:sdtPr>
                  <w:sdtEndPr/>
                  <w:sdtContent>
                    <w:tc>
                      <w:tcPr>
                        <w:tcW w:w="1276" w:type="dxa"/>
                      </w:tcPr>
                      <w:p w:rsidR="005C25A5" w:rsidRPr="00133E05" w:rsidRDefault="005C25A5" w:rsidP="00210904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SalesCredit_Memo/50018"/>
                    <w:id w:val="-1420935410"/>
                    <w:placeholder>
                      <w:docPart w:val="4289F80748E14BBA8158BEC016273133"/>
                    </w:placeholder>
                    <w:dataBinding w:prefixMappings="xmlns:ns0='urn:microsoft-dynamics-nav/reports/StandardSalesCredit_Memo/50018/'" w:xpath="/ns0:NavWordReportXmlPart[1]/ns0:Header[1]/ns0:Line[1]/ns0:Description_Line[1]" w:storeItemID="{381828E8-235B-49C5-ADE7-B4A4D57103EB}"/>
                    <w:text/>
                  </w:sdtPr>
                  <w:sdtEndPr/>
                  <w:sdtContent>
                    <w:tc>
                      <w:tcPr>
                        <w:tcW w:w="1985" w:type="dxa"/>
                      </w:tcPr>
                      <w:p w:rsidR="005C25A5" w:rsidRPr="00133E05" w:rsidRDefault="005C25A5" w:rsidP="00210904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SalesCredit_Memo/50018"/>
                    <w:id w:val="382909601"/>
                    <w:placeholder>
                      <w:docPart w:val="ABDAC7B462514E669F01BEC165041424"/>
                    </w:placeholder>
                    <w:dataBinding w:prefixMappings="xmlns:ns0='urn:microsoft-dynamics-nav/reports/StandardSalesCredit_Memo/50018/'" w:xpath="/ns0:NavWordReportXmlPart[1]/ns0:Header[1]/ns0:Line[1]/ns0:Quantity_Line[1]" w:storeItemID="{381828E8-235B-49C5-ADE7-B4A4D57103EB}"/>
                    <w:text/>
                  </w:sdtPr>
                  <w:sdtEndPr/>
                  <w:sdtContent>
                    <w:tc>
                      <w:tcPr>
                        <w:tcW w:w="736" w:type="dxa"/>
                      </w:tcPr>
                      <w:p w:rsidR="005C25A5" w:rsidRPr="00133E05" w:rsidRDefault="005C25A5" w:rsidP="00210904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SalesCredit_Memo/50018"/>
                    <w:id w:val="436108881"/>
                    <w:placeholder>
                      <w:docPart w:val="05D88B6B75B944EF9FEA1B718D2084D7"/>
                    </w:placeholder>
                    <w:dataBinding w:prefixMappings="xmlns:ns0='urn:microsoft-dynamics-nav/reports/StandardSalesCredit_Memo/50018/'" w:xpath="/ns0:NavWordReportXmlPart[1]/ns0:Header[1]/ns0:Line[1]/ns0:UnitOfMeasure[1]" w:storeItemID="{381828E8-235B-49C5-ADE7-B4A4D57103EB}"/>
                    <w:text/>
                  </w:sdtPr>
                  <w:sdtEndPr/>
                  <w:sdtContent>
                    <w:tc>
                      <w:tcPr>
                        <w:tcW w:w="708" w:type="dxa"/>
                        <w:gridSpan w:val="2"/>
                      </w:tcPr>
                      <w:p w:rsidR="005C25A5" w:rsidRPr="00133E05" w:rsidRDefault="005C25A5" w:rsidP="00210904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SalesCredit_Memo/50018"/>
                    <w:id w:val="773364929"/>
                    <w:placeholder>
                      <w:docPart w:val="D5E31007E46F45028201E3F088050E2C"/>
                    </w:placeholder>
                    <w:dataBinding w:prefixMappings="xmlns:ns0='urn:microsoft-dynamics-nav/reports/StandardSalesCredit_Memo/50018/'" w:xpath="/ns0:NavWordReportXmlPart[1]/ns0:Header[1]/ns0:Line[1]/ns0:UnitPrice[1]" w:storeItemID="{381828E8-235B-49C5-ADE7-B4A4D57103EB}"/>
                    <w:text/>
                  </w:sdtPr>
                  <w:sdtEndPr/>
                  <w:sdtContent>
                    <w:tc>
                      <w:tcPr>
                        <w:tcW w:w="1365" w:type="dxa"/>
                        <w:gridSpan w:val="3"/>
                      </w:tcPr>
                      <w:p w:rsidR="005C25A5" w:rsidRPr="00133E05" w:rsidRDefault="005C25A5" w:rsidP="00210904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SalesCredit_Memo/50018"/>
                    <w:id w:val="114875444"/>
                    <w:placeholder>
                      <w:docPart w:val="42FEC7E2CF7F46F1A67325AD32887140"/>
                    </w:placeholder>
                    <w:dataBinding w:prefixMappings="xmlns:ns0='urn:microsoft-dynamics-nav/reports/StandardSalesCredit_Memo/50018/'" w:xpath="/ns0:NavWordReportXmlPart[1]/ns0:Header[1]/ns0:Line[1]/ns0:LineDiscountPercentText_Line[1]" w:storeItemID="{381828E8-235B-49C5-ADE7-B4A4D57103EB}"/>
                    <w:text/>
                  </w:sdtPr>
                  <w:sdtEndPr/>
                  <w:sdtContent>
                    <w:tc>
                      <w:tcPr>
                        <w:tcW w:w="1160" w:type="dxa"/>
                        <w:gridSpan w:val="2"/>
                      </w:tcPr>
                      <w:p w:rsidR="005C25A5" w:rsidRPr="00133E05" w:rsidRDefault="005C25A5" w:rsidP="00210904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SalesCredit_Memo/50018"/>
                    <w:id w:val="1684940473"/>
                    <w:placeholder>
                      <w:docPart w:val="9FC139D6D8B747BAAA1C3A2953599A04"/>
                    </w:placeholder>
                    <w:dataBinding w:prefixMappings="xmlns:ns0='urn:microsoft-dynamics-nav/reports/StandardSalesCredit_Memo/50018/'" w:xpath="/ns0:NavWordReportXmlPart[1]/ns0:Header[1]/ns0:Line[1]/ns0:VATPct_Line[1]" w:storeItemID="{381828E8-235B-49C5-ADE7-B4A4D57103EB}"/>
                    <w:text/>
                  </w:sdtPr>
                  <w:sdtEndPr/>
                  <w:sdtContent>
                    <w:tc>
                      <w:tcPr>
                        <w:tcW w:w="1134" w:type="dxa"/>
                        <w:gridSpan w:val="2"/>
                      </w:tcPr>
                      <w:p w:rsidR="005C25A5" w:rsidRPr="00133E05" w:rsidRDefault="005C25A5" w:rsidP="00210904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SalesCredit_Memo/50018"/>
                    <w:id w:val="-1829895906"/>
                    <w:placeholder>
                      <w:docPart w:val="1757260F17194DE1B20400DF6744E55D"/>
                    </w:placeholder>
                    <w:dataBinding w:prefixMappings="xmlns:ns0='urn:microsoft-dynamics-nav/reports/StandardSalesCredit_Memo/50018/'" w:xpath="/ns0:NavWordReportXmlPart[1]/ns0:Header[1]/ns0:Line[1]/ns0:LineAmount_Line[1]" w:storeItemID="{381828E8-235B-49C5-ADE7-B4A4D57103EB}"/>
                    <w:text/>
                  </w:sdtPr>
                  <w:sdtEndPr/>
                  <w:sdtContent>
                    <w:tc>
                      <w:tcPr>
                        <w:tcW w:w="1842" w:type="dxa"/>
                        <w:gridSpan w:val="2"/>
                        <w:tcMar>
                          <w:right w:w="0" w:type="dxa"/>
                        </w:tcMar>
                      </w:tcPr>
                      <w:p w:rsidR="005C25A5" w:rsidRPr="00133E05" w:rsidRDefault="005C25A5" w:rsidP="00210904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133E05" w:rsidRPr="00133E05" w:rsidTr="005C25A5">
        <w:trPr>
          <w:gridAfter w:val="1"/>
          <w:wAfter w:w="35" w:type="dxa"/>
          <w:trHeight w:val="110"/>
        </w:trPr>
        <w:tc>
          <w:tcPr>
            <w:tcW w:w="1276" w:type="dxa"/>
          </w:tcPr>
          <w:p w:rsidR="00133E05" w:rsidRPr="00133E05" w:rsidRDefault="00133E05" w:rsidP="00DF6462">
            <w:pPr>
              <w:pStyle w:val="NoSpacing"/>
            </w:pPr>
          </w:p>
        </w:tc>
        <w:tc>
          <w:tcPr>
            <w:tcW w:w="1985" w:type="dxa"/>
          </w:tcPr>
          <w:p w:rsidR="00133E05" w:rsidRPr="00133E05" w:rsidRDefault="00133E05" w:rsidP="00DF6462">
            <w:pPr>
              <w:pStyle w:val="NoSpacing"/>
            </w:pPr>
          </w:p>
        </w:tc>
        <w:tc>
          <w:tcPr>
            <w:tcW w:w="896" w:type="dxa"/>
            <w:gridSpan w:val="2"/>
          </w:tcPr>
          <w:p w:rsidR="00133E05" w:rsidRPr="00133E05" w:rsidRDefault="00133E05" w:rsidP="00DF6462">
            <w:pPr>
              <w:pStyle w:val="NoSpacing"/>
            </w:pPr>
          </w:p>
        </w:tc>
        <w:tc>
          <w:tcPr>
            <w:tcW w:w="805" w:type="dxa"/>
            <w:gridSpan w:val="2"/>
          </w:tcPr>
          <w:p w:rsidR="00133E05" w:rsidRPr="00133E05" w:rsidRDefault="00133E05" w:rsidP="00DF6462">
            <w:pPr>
              <w:pStyle w:val="NoSpacing"/>
            </w:pPr>
          </w:p>
        </w:tc>
        <w:tc>
          <w:tcPr>
            <w:tcW w:w="708" w:type="dxa"/>
          </w:tcPr>
          <w:p w:rsidR="00133E05" w:rsidRPr="00133E05" w:rsidRDefault="00133E05" w:rsidP="00DF6462">
            <w:pPr>
              <w:pStyle w:val="NoSpacing"/>
            </w:pPr>
          </w:p>
        </w:tc>
        <w:tc>
          <w:tcPr>
            <w:tcW w:w="1365" w:type="dxa"/>
            <w:gridSpan w:val="2"/>
          </w:tcPr>
          <w:p w:rsidR="00133E05" w:rsidRPr="00133E05" w:rsidRDefault="00133E05" w:rsidP="00DF6462">
            <w:pPr>
              <w:pStyle w:val="NoSpacing"/>
            </w:pPr>
          </w:p>
        </w:tc>
        <w:tc>
          <w:tcPr>
            <w:tcW w:w="620" w:type="dxa"/>
            <w:gridSpan w:val="2"/>
          </w:tcPr>
          <w:p w:rsidR="00133E05" w:rsidRPr="00133E05" w:rsidRDefault="00133E05" w:rsidP="00DF6462">
            <w:pPr>
              <w:pStyle w:val="NoSpacing"/>
            </w:pPr>
          </w:p>
        </w:tc>
        <w:tc>
          <w:tcPr>
            <w:tcW w:w="709" w:type="dxa"/>
          </w:tcPr>
          <w:p w:rsidR="00133E05" w:rsidRPr="00133E05" w:rsidRDefault="00133E05" w:rsidP="00DF6462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="00133E05" w:rsidRPr="00133E05" w:rsidRDefault="00133E05" w:rsidP="00DF6462">
            <w:pPr>
              <w:pStyle w:val="NoSpacing"/>
            </w:pPr>
          </w:p>
        </w:tc>
      </w:tr>
      <w:sdt>
        <w:sdtPr>
          <w:alias w:val="#Nav: /Header/ReportTotalsLine"/>
          <w:tag w:val="#Nav: StandardSalesCredit_Memo/50018"/>
          <w:id w:val="1981810996"/>
          <w15:dataBinding w:prefixMappings="xmlns:ns0='urn:microsoft-dynamics-nav/reports/StandardSalesCredit_Memo/50018/' " w:xpath="/ns0:NavWordReportXmlPart[1]/ns0:Header[1]/ns0:ReportTotalsLine" w:storeItemID="{381828E8-235B-49C5-ADE7-B4A4D57103EB}"/>
          <w15:repeatingSection/>
        </w:sdtPr>
        <w:sdtEndPr/>
        <w:sdtContent>
          <w:sdt>
            <w:sdtPr>
              <w:id w:val="768507247"/>
              <w:placeholder>
                <w:docPart w:val="1201549616334FE182480A978AE29863"/>
              </w:placeholder>
              <w15:repeatingSectionItem/>
            </w:sdtPr>
            <w:sdtEndPr/>
            <w:sdtContent>
              <w:tr w:rsidR="00B74E60" w:rsidRPr="00133E05" w:rsidTr="00B74E60">
                <w:trPr>
                  <w:gridAfter w:val="1"/>
                  <w:wAfter w:w="35" w:type="dxa"/>
                  <w:trHeight w:val="227"/>
                </w:trPr>
                <w:tc>
                  <w:tcPr>
                    <w:tcW w:w="1276" w:type="dxa"/>
                  </w:tcPr>
                  <w:p w:rsidR="00B74E60" w:rsidRPr="00133E05" w:rsidRDefault="00B74E60" w:rsidP="00B74E60">
                    <w:pPr>
                      <w:pStyle w:val="NoSpacing"/>
                    </w:pPr>
                  </w:p>
                  <w:p w:rsidR="00B74E60" w:rsidRPr="00133E05" w:rsidRDefault="00B74E60" w:rsidP="00DF6462">
                    <w:pPr>
                      <w:pStyle w:val="NoSpacing"/>
                    </w:pPr>
                  </w:p>
                </w:tc>
                <w:tc>
                  <w:tcPr>
                    <w:tcW w:w="4394" w:type="dxa"/>
                    <w:gridSpan w:val="6"/>
                  </w:tcPr>
                  <w:p w:rsidR="00B74E60" w:rsidRDefault="00B74E60" w:rsidP="00DF6462">
                    <w:pPr>
                      <w:pStyle w:val="NoSpacing"/>
                    </w:pPr>
                  </w:p>
                  <w:p w:rsidR="00B74E60" w:rsidRPr="00133E05" w:rsidRDefault="00B74E60" w:rsidP="00DF6462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SalesCredit_Memo/50018"/>
                    <w:id w:val="1468313313"/>
                    <w:placeholder>
                      <w:docPart w:val="376E6EBBCF784BB09EF787513C0DC4E2"/>
                    </w:placeholder>
                    <w:dataBinding w:prefixMappings="xmlns:ns0='urn:microsoft-dynamics-nav/reports/StandardSalesCredit_Memo/50018/'" w:xpath="/ns0:NavWordReportXmlPart[1]/ns0:Header[1]/ns0:ReportTotalsLine[1]/ns0:Description_ReportTotalsLine[1]" w:storeItemID="{381828E8-235B-49C5-ADE7-B4A4D57103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5"/>
                      </w:tcPr>
                      <w:p w:rsidR="00B74E60" w:rsidRPr="00133E05" w:rsidRDefault="00B74E60" w:rsidP="00210904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SalesCredit_Memo/50018"/>
                    <w:id w:val="1520812946"/>
                    <w:placeholder>
                      <w:docPart w:val="376E6EBBCF784BB09EF787513C0DC4E2"/>
                    </w:placeholder>
                    <w:dataBinding w:prefixMappings="xmlns:ns0='urn:microsoft-dynamics-nav/reports/StandardSalesCredit_Memo/50018/'" w:xpath="/ns0:NavWordReportXmlPart[1]/ns0:Header[1]/ns0:ReportTotalsLine[1]/ns0:Amount_ReportTotalsLine[1]" w:storeItemID="{381828E8-235B-49C5-ADE7-B4A4D57103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="00B74E60" w:rsidRPr="00133E05" w:rsidRDefault="00B74E60" w:rsidP="00210904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  <w:bookmarkStart w:id="0" w:name="_GoBack"/>
                <w:bookmarkEnd w:id="0"/>
              </w:tr>
            </w:sdtContent>
          </w:sdt>
        </w:sdtContent>
      </w:sdt>
      <w:tr w:rsidR="00B74E60" w:rsidRPr="00133E05" w:rsidTr="00045FE3">
        <w:trPr>
          <w:gridAfter w:val="1"/>
          <w:wAfter w:w="35" w:type="dxa"/>
          <w:trHeight w:val="227"/>
        </w:trPr>
        <w:tc>
          <w:tcPr>
            <w:tcW w:w="5670" w:type="dxa"/>
            <w:gridSpan w:val="7"/>
          </w:tcPr>
          <w:p w:rsidR="00B74E60" w:rsidRPr="00133E05" w:rsidRDefault="00B74E60" w:rsidP="00DF6462">
            <w:pPr>
              <w:pStyle w:val="NoSpacing"/>
            </w:pPr>
          </w:p>
        </w:tc>
        <w:sdt>
          <w:sdtPr>
            <w:rPr>
              <w:rStyle w:val="Strong"/>
            </w:rPr>
            <w:id w:val="271293081"/>
            <w:placeholder>
              <w:docPart w:val="DefaultPlaceholder_-1854013440"/>
            </w:placeholder>
            <w:dataBinding w:prefixMappings="xmlns:ns0='urn:microsoft-dynamics-nav/reports/StandardSalesCredit_Memo/50018/' " w:xpath="/ns0:NavWordReportXmlPart[1]/ns0:Header[1]/ns0:Line[1]/ns0:AmountIncludingVAT_Line_Lbl[1]" w:storeItemID="{381828E8-235B-49C5-ADE7-B4A4D57103EB}"/>
            <w:text/>
          </w:sdtPr>
          <w:sdtContent>
            <w:tc>
              <w:tcPr>
                <w:tcW w:w="2694" w:type="dxa"/>
                <w:gridSpan w:val="5"/>
              </w:tcPr>
              <w:p w:rsidR="00B74E60" w:rsidRPr="00133E05" w:rsidRDefault="00210904" w:rsidP="00DF6462">
                <w:pPr>
                  <w:pStyle w:val="NoSpacing"/>
                  <w:rPr>
                    <w:rStyle w:val="Strong"/>
                  </w:rPr>
                </w:pPr>
                <w:proofErr w:type="spellStart"/>
                <w:r>
                  <w:rPr>
                    <w:rStyle w:val="Strong"/>
                  </w:rPr>
                  <w:t>AmountIncludingVAT_Line_Lbl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SalesCredit_Memo/50018"/>
            <w:id w:val="1661501859"/>
            <w:placeholder>
              <w:docPart w:val="A15EDAB9F1CA48BAB7D6654222F74035"/>
            </w:placeholder>
            <w:dataBinding w:prefixMappings="xmlns:ns0='urn:microsoft-dynamics-nav/reports/StandardSalesCredit_Memo/50018/'" w:xpath="/ns0:NavWordReportXmlPart[1]/ns0:Header[1]/ns0:Totals[1]/ns0:TotalAmountIncludingVAT[1]" w:storeItemID="{381828E8-235B-49C5-ADE7-B4A4D57103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Mar>
                  <w:right w:w="0" w:type="dxa"/>
                </w:tcMar>
              </w:tcPr>
              <w:p w:rsidR="00B74E60" w:rsidRPr="00133E05" w:rsidRDefault="00B74E60" w:rsidP="00873B21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RDefault="00133E05" w:rsidP="00133E05"/>
    <w:p w:rsidR="00FE71C2" w:rsidRPr="00133E05" w:rsidRDefault="00FE71C2" w:rsidP="00133E05"/>
    <w:sectPr w:rsidR="00FE71C2" w:rsidRPr="00133E0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B55" w:rsidRDefault="00395B55" w:rsidP="00E40C63">
      <w:pPr>
        <w:spacing w:after="0"/>
      </w:pPr>
      <w:r>
        <w:separator/>
      </w:r>
    </w:p>
  </w:endnote>
  <w:endnote w:type="continuationSeparator" w:id="0">
    <w:p w:rsidR="00395B55" w:rsidRDefault="00395B55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FB1" w:rsidRDefault="00051F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>
      <w:sdt>
        <w:sdtPr>
          <w:rPr>
            <w:lang w:val="da-DK"/>
          </w:rPr>
          <w:alias w:val="#Nav: /Header/CompanyLegalStatement"/>
          <w:tag w:val="#Nav: StandardSalesCredit_Memo/50018"/>
          <w:id w:val="962384047"/>
          <w:placeholder>
            <w:docPart w:val="F79106392E8E4A05890EA09AFCAA5D79"/>
          </w:placeholder>
          <w:dataBinding w:prefixMappings="xmlns:ns0='urn:microsoft-dynamics-nav/reports/StandardSalesCredit_Memo/50018/'" w:xpath="/ns0:NavWordReportXmlPart[1]/ns0:Header[1]/ns0:CompanyLegalStatement[1]" w:storeItemID="{381828E8-235B-49C5-ADE7-B4A4D57103EB}"/>
          <w:text/>
        </w:sdtPr>
        <w:sdtEndPr/>
        <w:sdtContent>
          <w:tc>
            <w:tcPr>
              <w:tcW w:w="1250" w:type="pct"/>
            </w:tcPr>
            <w:p w:rsidR="00BD4E95" w:rsidRPr="00873B21" w:rsidRDefault="00BD4E95" w:rsidP="00BD4E95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="00BD4E95" w:rsidRPr="00873B21" w:rsidRDefault="00BD4E95" w:rsidP="00BD4E95">
          <w:pPr>
            <w:pStyle w:val="NoSpacing"/>
          </w:pPr>
        </w:p>
      </w:tc>
      <w:tc>
        <w:tcPr>
          <w:tcW w:w="1250" w:type="pct"/>
        </w:tcPr>
        <w:p w:rsidR="00BD4E95" w:rsidRPr="00873B21" w:rsidRDefault="00BD4E95" w:rsidP="00BD4E95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="00BD4E95" w:rsidRPr="00873B21" w:rsidRDefault="00BD4E95" w:rsidP="00BD4E95">
          <w:pPr>
            <w:pStyle w:val="NoSpacing"/>
          </w:pPr>
        </w:p>
      </w:tc>
    </w:tr>
  </w:tbl>
  <w:p w:rsidR="000E071F" w:rsidRPr="001D1CE2" w:rsidRDefault="000E071F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>
      <w:sdt>
        <w:sdtPr>
          <w:rPr>
            <w:lang w:val="da-DK"/>
          </w:rPr>
          <w:alias w:val="#Nav: /Header/CompanyLegalStatement"/>
          <w:tag w:val="#Nav: StandardSalesCredit_Memo/50018"/>
          <w:id w:val="669455880"/>
          <w:placeholder>
            <w:docPart w:val="36C7957698824E528C9A220847A37C74"/>
          </w:placeholder>
          <w:dataBinding w:prefixMappings="xmlns:ns0='urn:microsoft-dynamics-nav/reports/StandardSalesCredit_Memo/50018/'" w:xpath="/ns0:NavWordReportXmlPart[1]/ns0:Header[1]/ns0:CompanyLegalStatement[1]" w:storeItemID="{381828E8-235B-49C5-ADE7-B4A4D57103EB}"/>
          <w:text/>
        </w:sdtPr>
        <w:sdtEndPr/>
        <w:sdtContent>
          <w:tc>
            <w:tcPr>
              <w:tcW w:w="1250" w:type="pct"/>
            </w:tcPr>
            <w:p w:rsidR="00873B21" w:rsidRPr="00873B21" w:rsidRDefault="00873B21" w:rsidP="00873B21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="00873B21" w:rsidRPr="00873B21" w:rsidRDefault="00873B21" w:rsidP="00873B21"/>
      </w:tc>
      <w:tc>
        <w:tcPr>
          <w:tcW w:w="1250" w:type="pct"/>
        </w:tcPr>
        <w:p w:rsidR="00873B21" w:rsidRPr="00873B21" w:rsidRDefault="00873B21" w:rsidP="00873B21"/>
      </w:tc>
      <w:tc>
        <w:tcPr>
          <w:tcW w:w="1250" w:type="pct"/>
          <w:tcMar>
            <w:right w:w="0" w:type="dxa"/>
          </w:tcMar>
        </w:tcPr>
        <w:p w:rsidR="00873B21" w:rsidRPr="00873B21" w:rsidRDefault="00873B21" w:rsidP="00873B21"/>
      </w:tc>
    </w:tr>
    <w:tr w:rsidR="00873B21" w:rsidTr="00782744">
      <w:sdt>
        <w:sdtPr>
          <w:alias w:val="#Nav: /Header/CompanyVATRegistrationNo_Lbl"/>
          <w:tag w:val="#Nav: StandardSalesCredit_Memo/50018"/>
          <w:id w:val="-1596548712"/>
          <w:placeholder>
            <w:docPart w:val="D5ECD4AAE2AC463EB62DD32DAF5606C9"/>
          </w:placeholder>
          <w:dataBinding w:prefixMappings="xmlns:ns0='urn:microsoft-dynamics-nav/reports/StandardSalesCredit_Memo/50018/'" w:xpath="/ns0:NavWordReportXmlPart[1]/ns0:Header[1]/ns0:CompanyVATRegistrationNo_Lbl[1]" w:storeItemID="{381828E8-235B-49C5-ADE7-B4A4D57103EB}"/>
          <w:text/>
        </w:sdtPr>
        <w:sdtEndPr/>
        <w:sdtContent>
          <w:tc>
            <w:tcPr>
              <w:tcW w:w="1250" w:type="pct"/>
            </w:tcPr>
            <w:p w:rsidR="00873B21" w:rsidRDefault="00873B21" w:rsidP="00873B21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tc>
        <w:tcPr>
          <w:tcW w:w="1250" w:type="pct"/>
        </w:tcPr>
        <w:p w:rsidR="00873B21" w:rsidRDefault="00873B21" w:rsidP="00873B21">
          <w:pPr>
            <w:pStyle w:val="Heading2"/>
            <w:outlineLvl w:val="1"/>
          </w:pPr>
        </w:p>
      </w:tc>
      <w:sdt>
        <w:sdtPr>
          <w:alias w:val="#Nav: /Header/CompanyPhoneNo_Lbl"/>
          <w:tag w:val="#Nav: StandardSalesCredit_Memo/50018"/>
          <w:id w:val="1543017061"/>
          <w:placeholder>
            <w:docPart w:val="04DED19CE3B141D5A60982F74BE1A350"/>
          </w:placeholder>
          <w:dataBinding w:prefixMappings="xmlns:ns0='urn:microsoft-dynamics-nav/reports/StandardSalesCredit_Memo/50018/'" w:xpath="/ns0:NavWordReportXmlPart[1]/ns0:Header[1]/ns0:CompanyPhoneNo_Lbl[1]" w:storeItemID="{381828E8-235B-49C5-ADE7-B4A4D57103EB}"/>
          <w:text/>
        </w:sdtPr>
        <w:sdtEndPr/>
        <w:sdtContent>
          <w:tc>
            <w:tcPr>
              <w:tcW w:w="1250" w:type="pct"/>
            </w:tcPr>
            <w:p w:rsidR="00873B21" w:rsidRDefault="00873B21" w:rsidP="00873B21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Header_Lbl"/>
          <w:tag w:val="#Nav: StandardSalesCredit_Memo/50018"/>
          <w:id w:val="-1185281276"/>
          <w:placeholder>
            <w:docPart w:val="D3BE26172F654C338E99A8469E4E4B79"/>
          </w:placeholder>
          <w:dataBinding w:prefixMappings="xmlns:ns0='urn:microsoft-dynamics-nav/reports/StandardSalesCredit_Memo/50018/'" w:xpath="/ns0:NavWordReportXmlPart[1]/ns0:Header[1]/ns0:EMail_Header_Lbl[1]" w:storeItemID="{381828E8-235B-49C5-ADE7-B4A4D57103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RDefault="00873B21" w:rsidP="00873B21">
              <w:pPr>
                <w:pStyle w:val="Heading2"/>
                <w:outlineLvl w:val="1"/>
              </w:pPr>
              <w:proofErr w:type="spellStart"/>
              <w:r w:rsidRPr="00873B21">
                <w:t>EMail_Header_Lbl</w:t>
              </w:r>
              <w:proofErr w:type="spellEnd"/>
            </w:p>
          </w:tc>
        </w:sdtContent>
      </w:sdt>
    </w:tr>
    <w:tr w:rsidR="00873B21" w:rsidTr="00782744">
      <w:sdt>
        <w:sdtPr>
          <w:alias w:val="#Nav: /Header/CompanyVATRegistrationNo"/>
          <w:tag w:val="#Nav: StandardSalesCredit_Memo/50018"/>
          <w:id w:val="1017889846"/>
          <w:placeholder>
            <w:docPart w:val="9BF720F9010E4F96A823519BDCD5235A"/>
          </w:placeholder>
          <w:dataBinding w:prefixMappings="xmlns:ns0='urn:microsoft-dynamics-nav/reports/StandardSalesCredit_Memo/50018/'" w:xpath="/ns0:NavWordReportXmlPart[1]/ns0:Header[1]/ns0:CompanyVATRegistrationNo[1]" w:storeItemID="{381828E8-235B-49C5-ADE7-B4A4D57103EB}"/>
          <w:text/>
        </w:sdtPr>
        <w:sdtEndPr/>
        <w:sdtContent>
          <w:tc>
            <w:tcPr>
              <w:tcW w:w="1250" w:type="pct"/>
            </w:tcPr>
            <w:p w:rsidR="00873B21" w:rsidRDefault="00873B21" w:rsidP="00873B21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tc>
        <w:tcPr>
          <w:tcW w:w="1250" w:type="pct"/>
        </w:tcPr>
        <w:p w:rsidR="00873B21" w:rsidRDefault="00873B21" w:rsidP="00873B21"/>
      </w:tc>
      <w:sdt>
        <w:sdtPr>
          <w:alias w:val="#Nav: /Header/CompanyPhoneNo"/>
          <w:tag w:val="#Nav: StandardSalesCredit_Memo/50018"/>
          <w:id w:val="-1675018586"/>
          <w:placeholder>
            <w:docPart w:val="2313DD5D94174D9191FA6A6828998B0F"/>
          </w:placeholder>
          <w:dataBinding w:prefixMappings="xmlns:ns0='urn:microsoft-dynamics-nav/reports/StandardSalesCredit_Memo/50018/'" w:xpath="/ns0:NavWordReportXmlPart[1]/ns0:Header[1]/ns0:CompanyPhoneNo[1]" w:storeItemID="{381828E8-235B-49C5-ADE7-B4A4D57103EB}"/>
          <w:text/>
        </w:sdtPr>
        <w:sdtEndPr/>
        <w:sdtContent>
          <w:tc>
            <w:tcPr>
              <w:tcW w:w="1250" w:type="pct"/>
            </w:tcPr>
            <w:p w:rsidR="00873B21" w:rsidRDefault="00873B21" w:rsidP="00873B21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SalesCredit_Memo/50018"/>
          <w:id w:val="-497577039"/>
          <w:placeholder>
            <w:docPart w:val="5F30556A7E4F43789120DE10973BD6E9"/>
          </w:placeholder>
          <w:dataBinding w:prefixMappings="xmlns:ns0='urn:microsoft-dynamics-nav/reports/StandardSalesCredit_Memo/50018/'" w:xpath="/ns0:NavWordReportXmlPart[1]/ns0:Header[1]/ns0:CompanyEMail[1]" w:storeItemID="{381828E8-235B-49C5-ADE7-B4A4D57103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RDefault="00873B21" w:rsidP="00873B21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</w:tbl>
  <w:p w:rsidR="00873B21" w:rsidRPr="00873B21" w:rsidRDefault="00873B2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B55" w:rsidRDefault="00395B55" w:rsidP="00E40C63">
      <w:pPr>
        <w:spacing w:after="0"/>
      </w:pPr>
      <w:r>
        <w:separator/>
      </w:r>
    </w:p>
  </w:footnote>
  <w:footnote w:type="continuationSeparator" w:id="0">
    <w:p w:rsidR="00395B55" w:rsidRDefault="00395B55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FB1" w:rsidRDefault="00051F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>
      <w:tc>
        <w:tcPr>
          <w:tcW w:w="5098" w:type="dxa"/>
        </w:tcPr>
        <w:p w:rsidR="00BD4E95" w:rsidRPr="00BD4E95" w:rsidRDefault="00395B55" w:rsidP="00BD4E9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SalesCredit_Memo/50018"/>
              <w:id w:val="-2100708163"/>
              <w:placeholder>
                <w:docPart w:val="3ECAD21DEDDF4056AD7210BDACAF71B5"/>
              </w:placeholder>
              <w:dataBinding w:prefixMappings="xmlns:ns0='urn:microsoft-dynamics-nav/reports/StandardSalesCredit_Memo/50018/'" w:xpath="/ns0:NavWordReportXmlPart[1]/ns0:Header[1]/ns0:DocumentTitle_Lbl[1]" w:storeItemID="{381828E8-235B-49C5-ADE7-B4A4D57103E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BD4E95" w:rsidRP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BD4E95" w:rsidRP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SalesCredit_Memo/50018"/>
              <w:id w:val="-83382713"/>
              <w:placeholder>
                <w:docPart w:val="3ECAD21DEDDF4056AD7210BDACAF71B5"/>
              </w:placeholder>
              <w:dataBinding w:prefixMappings="xmlns:ns0='urn:microsoft-dynamics-nav/reports/StandardSalesCredit_Memo/50018/'" w:xpath="/ns0:NavWordReportXmlPart[1]/ns0:Header[1]/ns0:DocumentNo[1]" w:storeItemID="{381828E8-235B-49C5-ADE7-B4A4D57103E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BD4E95" w:rsidRP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="00BD4E95" w:rsidRPr="00DF6462" w:rsidRDefault="00395B55" w:rsidP="00BD4E95">
          <w:pPr>
            <w:pStyle w:val="Subtitle"/>
          </w:pPr>
          <w:sdt>
            <w:sdtPr>
              <w:alias w:val="#Nav: /Header/DocumentDate"/>
              <w:tag w:val="#Nav: StandardSalesCredit_Memo/50018"/>
              <w:id w:val="1005248549"/>
              <w:placeholder>
                <w:docPart w:val="021C348F8CBE45F7BDED374AECB9AD41"/>
              </w:placeholder>
              <w:dataBinding w:prefixMappings="xmlns:ns0='urn:microsoft-dynamics-nav/reports/StandardSalesCredit_Memo/50018/'" w:xpath="/ns0:NavWordReportXmlPart[1]/ns0:Header[1]/ns0:DocumentDate[1]" w:storeItemID="{381828E8-235B-49C5-ADE7-B4A4D57103EB}"/>
              <w:text/>
            </w:sdtPr>
            <w:sdtEndPr/>
            <w:sdtContent>
              <w:proofErr w:type="spellStart"/>
              <w:r w:rsidR="00BD4E95" w:rsidRPr="00DF6462">
                <w:t>DocumentDate</w:t>
              </w:r>
              <w:proofErr w:type="spellEnd"/>
            </w:sdtContent>
          </w:sdt>
        </w:p>
        <w:p w:rsidR="00BD4E95" w:rsidRDefault="00395B55" w:rsidP="00BD4E95">
          <w:pPr>
            <w:pStyle w:val="Subtitle"/>
          </w:pPr>
          <w:sdt>
            <w:sdtPr>
              <w:alias w:val="#Nav: /Header/Page_Lbl"/>
              <w:tag w:val="#Nav: StandardSalesCredit_Memo/50018"/>
              <w:id w:val="1266346410"/>
              <w:placeholder>
                <w:docPart w:val="3ECAD21DEDDF4056AD7210BDACAF71B5"/>
              </w:placeholder>
              <w:dataBinding w:prefixMappings="xmlns:ns0='urn:microsoft-dynamics-nav/reports/StandardSalesCredit_Memo/50018/'" w:xpath="/ns0:NavWordReportXmlPart[1]/ns0:Header[1]/ns0:Page_Lbl[1]" w:storeItemID="{381828E8-235B-49C5-ADE7-B4A4D57103EB}"/>
              <w:text/>
            </w:sdtPr>
            <w:sdtEndPr/>
            <w:sdtContent>
              <w:proofErr w:type="spellStart"/>
              <w:r w:rsidR="00BD4E95" w:rsidRPr="00DF6462">
                <w:t>Page_Lbl</w:t>
              </w:r>
              <w:proofErr w:type="spellEnd"/>
            </w:sdtContent>
          </w:sdt>
          <w:r w:rsidR="00BD4E95" w:rsidRPr="00DF6462">
            <w:t xml:space="preserve">  </w:t>
          </w:r>
          <w:r w:rsidR="00BD4E95" w:rsidRPr="00DF6462">
            <w:fldChar w:fldCharType="begin"/>
          </w:r>
          <w:r w:rsidR="00BD4E95" w:rsidRPr="00DF6462">
            <w:instrText xml:space="preserve"> PAGE  \* Arabic  \* MERGEFORMAT </w:instrText>
          </w:r>
          <w:r w:rsidR="00BD4E95" w:rsidRPr="00DF6462">
            <w:fldChar w:fldCharType="separate"/>
          </w:r>
          <w:r w:rsidR="00782744">
            <w:rPr>
              <w:noProof/>
            </w:rPr>
            <w:t>1</w:t>
          </w:r>
          <w:r w:rsidR="00BD4E95" w:rsidRPr="00DF6462">
            <w:fldChar w:fldCharType="end"/>
          </w:r>
          <w:r w:rsidR="00BD4E95" w:rsidRPr="00DF6462">
            <w:t xml:space="preserve"> / </w:t>
          </w:r>
          <w:fldSimple w:instr=" NUMPAGES  \* Arabic  \* MERGEFORMAT ">
            <w:r w:rsidR="00782744">
              <w:rPr>
                <w:noProof/>
              </w:rPr>
              <w:t>1</w:t>
            </w:r>
          </w:fldSimple>
        </w:p>
      </w:tc>
      <w:tc>
        <w:tcPr>
          <w:tcW w:w="5098" w:type="dxa"/>
        </w:tcPr>
        <w:p w:rsidR="00BD4E95" w:rsidRDefault="00BD4E95" w:rsidP="00BD4E95">
          <w:pPr>
            <w:pStyle w:val="Header"/>
          </w:pPr>
        </w:p>
      </w:tc>
    </w:tr>
  </w:tbl>
  <w:p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>
      <w:tc>
        <w:tcPr>
          <w:tcW w:w="5098" w:type="dxa"/>
        </w:tcPr>
        <w:p w:rsidR="00DF6462" w:rsidRPr="0026269B" w:rsidRDefault="00395B55" w:rsidP="00DF6462">
          <w:pPr>
            <w:pStyle w:val="Title"/>
          </w:pPr>
          <w:sdt>
            <w:sdtPr>
              <w:alias w:val="#Nav: /Header/DocumentTitle_Lbl"/>
              <w:tag w:val="#Nav: StandardSalesCredit_Memo/50018"/>
              <w:id w:val="-1617909868"/>
              <w:placeholder>
                <w:docPart w:val="8FC813EB52484D6482B2D18F0F5B0AC1"/>
              </w:placeholder>
              <w:dataBinding w:prefixMappings="xmlns:ns0='urn:microsoft-dynamics-nav/reports/StandardSalesCredit_Memo/50018/'" w:xpath="/ns0:NavWordReportXmlPart[1]/ns0:Header[1]/ns0:DocumentTitle_Lbl[1]" w:storeItemID="{381828E8-235B-49C5-ADE7-B4A4D57103EB}"/>
              <w:text/>
            </w:sdtPr>
            <w:sdtEndPr/>
            <w:sdtContent>
              <w:proofErr w:type="spellStart"/>
              <w:r w:rsidR="00DF6462" w:rsidRPr="00DF6462">
                <w:t>DocumentTitle_Lbl</w:t>
              </w:r>
              <w:proofErr w:type="spellEnd"/>
            </w:sdtContent>
          </w:sdt>
          <w:r w:rsidR="00DF6462" w:rsidRPr="0026269B">
            <w:t xml:space="preserve"> </w:t>
          </w:r>
          <w:sdt>
            <w:sdtPr>
              <w:alias w:val="#Nav: /Header/DocumentNo"/>
              <w:tag w:val="#Nav: StandardSalesCredit_Memo/50018"/>
              <w:id w:val="-1661532074"/>
              <w:placeholder>
                <w:docPart w:val="8FC813EB52484D6482B2D18F0F5B0AC1"/>
              </w:placeholder>
              <w:dataBinding w:prefixMappings="xmlns:ns0='urn:microsoft-dynamics-nav/reports/StandardSalesCredit_Memo/50018/'" w:xpath="/ns0:NavWordReportXmlPart[1]/ns0:Header[1]/ns0:DocumentNo[1]" w:storeItemID="{381828E8-235B-49C5-ADE7-B4A4D57103EB}"/>
              <w:text/>
            </w:sdtPr>
            <w:sdtEndPr/>
            <w:sdtContent>
              <w:proofErr w:type="spellStart"/>
              <w:r w:rsidR="00DF6462" w:rsidRPr="00DF6462">
                <w:t>DocumentNo</w:t>
              </w:r>
              <w:proofErr w:type="spellEnd"/>
            </w:sdtContent>
          </w:sdt>
        </w:p>
        <w:p w:rsidR="00DF6462" w:rsidRPr="00DF6462" w:rsidRDefault="00395B55" w:rsidP="00DF6462">
          <w:pPr>
            <w:pStyle w:val="Subtitle"/>
          </w:pPr>
          <w:sdt>
            <w:sdtPr>
              <w:alias w:val="#Nav: /Header/DocumentDate"/>
              <w:tag w:val="#Nav: StandardSalesCredit_Memo/50018"/>
              <w:id w:val="832561865"/>
              <w:placeholder>
                <w:docPart w:val="8ECE76C6AABF410B861032AEA12BA9A0"/>
              </w:placeholder>
              <w:dataBinding w:prefixMappings="xmlns:ns0='urn:microsoft-dynamics-nav/reports/StandardSalesCredit_Memo/50018/'" w:xpath="/ns0:NavWordReportXmlPart[1]/ns0:Header[1]/ns0:DocumentDate[1]" w:storeItemID="{381828E8-235B-49C5-ADE7-B4A4D57103EB}"/>
              <w:text/>
            </w:sdtPr>
            <w:sdtEndPr/>
            <w:sdtContent>
              <w:proofErr w:type="spellStart"/>
              <w:r w:rsidR="00DF6462" w:rsidRPr="00DF6462">
                <w:t>DocumentDate</w:t>
              </w:r>
              <w:proofErr w:type="spellEnd"/>
            </w:sdtContent>
          </w:sdt>
        </w:p>
        <w:p w:rsidR="00DF6462" w:rsidRDefault="00DF6462" w:rsidP="00051FB1">
          <w:pPr>
            <w:pStyle w:val="Subtitle"/>
          </w:pPr>
        </w:p>
      </w:tc>
      <w:tc>
        <w:tcPr>
          <w:tcW w:w="5098" w:type="dxa"/>
        </w:tcPr>
        <w:sdt>
          <w:sdtPr>
            <w:alias w:val="#Nav: /Header/CompanyPicture"/>
            <w:tag w:val="#Nav: StandardSalesCredit_Memo/50018"/>
            <w:id w:val="-283887918"/>
            <w:dataBinding w:prefixMappings="xmlns:ns0='urn:microsoft-dynamics-nav/reports/StandardSalesCredit_Memo/50018/'" w:xpath="/ns0:NavWordReportXmlPart[1]/ns0:Header[1]/ns0:CompanyPicture[1]" w:storeItemID="{381828E8-235B-49C5-ADE7-B4A4D57103EB}"/>
            <w:picture/>
          </w:sdtPr>
          <w:sdtEndPr/>
          <w:sdtContent>
            <w:p w:rsidR="00DF6462" w:rsidRDefault="00DF6462" w:rsidP="00782744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D47F370" wp14:editId="1C52C6D6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4445C"/>
    <w:rsid w:val="00045FE3"/>
    <w:rsid w:val="00051FB1"/>
    <w:rsid w:val="00070EE8"/>
    <w:rsid w:val="00074151"/>
    <w:rsid w:val="000844A3"/>
    <w:rsid w:val="000A665A"/>
    <w:rsid w:val="000D5A6D"/>
    <w:rsid w:val="000E071F"/>
    <w:rsid w:val="000F7EFE"/>
    <w:rsid w:val="00103846"/>
    <w:rsid w:val="0011793B"/>
    <w:rsid w:val="00126D5A"/>
    <w:rsid w:val="00133E05"/>
    <w:rsid w:val="00134A71"/>
    <w:rsid w:val="00151C73"/>
    <w:rsid w:val="001621D9"/>
    <w:rsid w:val="001A46CC"/>
    <w:rsid w:val="001B793C"/>
    <w:rsid w:val="001D1CE2"/>
    <w:rsid w:val="001D6807"/>
    <w:rsid w:val="0020108A"/>
    <w:rsid w:val="00210904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C4507"/>
    <w:rsid w:val="002E2A56"/>
    <w:rsid w:val="00337723"/>
    <w:rsid w:val="003402E9"/>
    <w:rsid w:val="00355E20"/>
    <w:rsid w:val="00374316"/>
    <w:rsid w:val="0038349C"/>
    <w:rsid w:val="00394029"/>
    <w:rsid w:val="00395B55"/>
    <w:rsid w:val="003A31D7"/>
    <w:rsid w:val="003A7E69"/>
    <w:rsid w:val="003B1D59"/>
    <w:rsid w:val="003D120B"/>
    <w:rsid w:val="003D4B80"/>
    <w:rsid w:val="003D5E04"/>
    <w:rsid w:val="003E2178"/>
    <w:rsid w:val="003F77E2"/>
    <w:rsid w:val="00457A9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5CE6"/>
    <w:rsid w:val="00587157"/>
    <w:rsid w:val="00595F7F"/>
    <w:rsid w:val="005963DE"/>
    <w:rsid w:val="005A0994"/>
    <w:rsid w:val="005C25A5"/>
    <w:rsid w:val="005F2559"/>
    <w:rsid w:val="005F5EC9"/>
    <w:rsid w:val="005F6BCC"/>
    <w:rsid w:val="0060202A"/>
    <w:rsid w:val="00610A30"/>
    <w:rsid w:val="00612ABF"/>
    <w:rsid w:val="006245DA"/>
    <w:rsid w:val="0067225B"/>
    <w:rsid w:val="006759AC"/>
    <w:rsid w:val="00677AD5"/>
    <w:rsid w:val="0068273F"/>
    <w:rsid w:val="00683CCE"/>
    <w:rsid w:val="00684EEB"/>
    <w:rsid w:val="006907F2"/>
    <w:rsid w:val="006A11C0"/>
    <w:rsid w:val="006A2A7B"/>
    <w:rsid w:val="006C30D9"/>
    <w:rsid w:val="006C4581"/>
    <w:rsid w:val="006D4B90"/>
    <w:rsid w:val="006D64AE"/>
    <w:rsid w:val="006E1F84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0392"/>
    <w:rsid w:val="008E766D"/>
    <w:rsid w:val="008F0A38"/>
    <w:rsid w:val="009072D1"/>
    <w:rsid w:val="0092542A"/>
    <w:rsid w:val="00933DB5"/>
    <w:rsid w:val="00936B93"/>
    <w:rsid w:val="00943A17"/>
    <w:rsid w:val="009453BC"/>
    <w:rsid w:val="00954C6C"/>
    <w:rsid w:val="009663CB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857D2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4E60"/>
    <w:rsid w:val="00B8205C"/>
    <w:rsid w:val="00B86BCD"/>
    <w:rsid w:val="00B91CA1"/>
    <w:rsid w:val="00B96060"/>
    <w:rsid w:val="00BB2F6C"/>
    <w:rsid w:val="00BC232B"/>
    <w:rsid w:val="00BC5A92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778B4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034A3"/>
    <w:rsid w:val="00E111C4"/>
    <w:rsid w:val="00E16F0E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52AF"/>
    <w:rsid w:val="00F66A1F"/>
    <w:rsid w:val="00F81AE9"/>
    <w:rsid w:val="00F848FB"/>
    <w:rsid w:val="00F86468"/>
    <w:rsid w:val="00F96B5D"/>
    <w:rsid w:val="00FA4D66"/>
    <w:rsid w:val="00FB06A1"/>
    <w:rsid w:val="00FB3DCE"/>
    <w:rsid w:val="00FD6A00"/>
    <w:rsid w:val="00FE1868"/>
    <w:rsid w:val="00FE71C2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D3A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4445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4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030C2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030C2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030C2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201549616334FE182480A978AE29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AE8E1-56B5-44CF-A0CE-6F00D3CAAE0B}"/>
      </w:docPartPr>
      <w:docPartBody>
        <w:p w:rsidR="00BA79F4" w:rsidRDefault="00906F30" w:rsidP="00906F30">
          <w:pPr>
            <w:pStyle w:val="1201549616334FE182480A978AE29863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76E6EBBCF784BB09EF787513C0DC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257D6-7942-4C2E-8541-392D3CD9FEE2}"/>
      </w:docPartPr>
      <w:docPartBody>
        <w:p w:rsidR="00BA79F4" w:rsidRDefault="00906F30" w:rsidP="00906F30">
          <w:pPr>
            <w:pStyle w:val="376E6EBBCF784BB09EF787513C0DC4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15EDAB9F1CA48BAB7D6654222F74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31B72-04A2-49D9-B43F-8FFDA8808F8F}"/>
      </w:docPartPr>
      <w:docPartBody>
        <w:p w:rsidR="00BA79F4" w:rsidRDefault="00906F30" w:rsidP="00906F30">
          <w:pPr>
            <w:pStyle w:val="A15EDAB9F1CA48BAB7D6654222F7403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611C658C66B454E926B867E2F9CA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E0A83-391B-4F8F-8289-7E870AB4935B}"/>
      </w:docPartPr>
      <w:docPartBody>
        <w:p w:rsidR="00611956" w:rsidRDefault="00402460" w:rsidP="00402460">
          <w:pPr>
            <w:pStyle w:val="4611C658C66B454E926B867E2F9CA3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5B75F3FFD64BEF97BD7FE4FB81C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4E160-36FE-49E0-BDD7-0844EAEC31BA}"/>
      </w:docPartPr>
      <w:docPartBody>
        <w:p w:rsidR="00611956" w:rsidRDefault="00402460" w:rsidP="00402460">
          <w:pPr>
            <w:pStyle w:val="AE5B75F3FFD64BEF97BD7FE4FB81CB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B19F9EAA4B04B74BD74ACD8F5040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73C5C-B2C6-4E41-BD7D-7ABE417E3A3C}"/>
      </w:docPartPr>
      <w:docPartBody>
        <w:p w:rsidR="00611956" w:rsidRDefault="00402460" w:rsidP="00402460">
          <w:pPr>
            <w:pStyle w:val="0B19F9EAA4B04B74BD74ACD8F5040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69E5ED01B7446EBA8DC96179B64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8DAC4-D490-40C3-B125-034F3C85F30C}"/>
      </w:docPartPr>
      <w:docPartBody>
        <w:p w:rsidR="00611956" w:rsidRDefault="00402460" w:rsidP="00402460">
          <w:pPr>
            <w:pStyle w:val="1169E5ED01B7446EBA8DC96179B6404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6C6F95A880456E865156012BEFC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A63D8-9032-42B6-AA72-BF0503265BCA}"/>
      </w:docPartPr>
      <w:docPartBody>
        <w:p w:rsidR="00611956" w:rsidRDefault="00402460" w:rsidP="00402460">
          <w:pPr>
            <w:pStyle w:val="D36C6F95A880456E865156012BEFC0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7069F0CBA3475FB09B2A8E5F39E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038F6-D747-41B1-9AD2-CF0CFFDB16BB}"/>
      </w:docPartPr>
      <w:docPartBody>
        <w:p w:rsidR="00611956" w:rsidRDefault="00402460" w:rsidP="00402460">
          <w:pPr>
            <w:pStyle w:val="387069F0CBA3475FB09B2A8E5F39E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D943AB61A0461FA54477961B404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F5C43-1AC6-480A-AF64-085CC0CD45A9}"/>
      </w:docPartPr>
      <w:docPartBody>
        <w:p w:rsidR="00611956" w:rsidRDefault="00402460" w:rsidP="00402460">
          <w:pPr>
            <w:pStyle w:val="0ED943AB61A0461FA54477961B404D2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359F77EB4824665BD39D9DE8A643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B5B86-5D31-4DF9-AFF4-58A2FE81FE8C}"/>
      </w:docPartPr>
      <w:docPartBody>
        <w:p w:rsidR="00611956" w:rsidRDefault="00402460" w:rsidP="00402460">
          <w:pPr>
            <w:pStyle w:val="8359F77EB4824665BD39D9DE8A643E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2268-7F33-4B52-816B-44C16AA725FF}"/>
      </w:docPartPr>
      <w:docPartBody>
        <w:p w:rsidR="00611956" w:rsidRDefault="00402460">
          <w:r w:rsidRPr="003F328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2A0A28E3344A678428E40343BA7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4EA14-0778-4B50-82A1-8C44B0547E54}"/>
      </w:docPartPr>
      <w:docPartBody>
        <w:p w:rsidR="00D231DE" w:rsidRDefault="003935CB" w:rsidP="003935CB">
          <w:pPr>
            <w:pStyle w:val="5A2A0A28E3344A678428E40343BA7B8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56DCEB863E41D5820EB31644DF2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6E4FB-C534-4191-B03C-1E565BCD0750}"/>
      </w:docPartPr>
      <w:docPartBody>
        <w:p w:rsidR="00D231DE" w:rsidRDefault="003935CB" w:rsidP="003935CB">
          <w:pPr>
            <w:pStyle w:val="BF56DCEB863E41D5820EB31644DF2511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062ABA49D9547DD957C167717082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F3806-950E-46AA-8836-9A014B44155A}"/>
      </w:docPartPr>
      <w:docPartBody>
        <w:p w:rsidR="00D231DE" w:rsidRDefault="003935CB" w:rsidP="003935CB">
          <w:pPr>
            <w:pStyle w:val="E062ABA49D9547DD957C167717082D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89F80748E14BBA8158BEC016273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6B6B3-533B-4CFB-B76B-6B88D763A515}"/>
      </w:docPartPr>
      <w:docPartBody>
        <w:p w:rsidR="00D231DE" w:rsidRDefault="003935CB" w:rsidP="003935CB">
          <w:pPr>
            <w:pStyle w:val="4289F80748E14BBA8158BEC01627313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BDAC7B462514E669F01BEC165041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D5AF3-30A2-48EC-A5C1-E7DFD6DD6541}"/>
      </w:docPartPr>
      <w:docPartBody>
        <w:p w:rsidR="00D231DE" w:rsidRDefault="003935CB" w:rsidP="003935CB">
          <w:pPr>
            <w:pStyle w:val="ABDAC7B462514E669F01BEC1650414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D88B6B75B944EF9FEA1B718D208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69332-8FDF-40FB-B1D2-874A12E648BF}"/>
      </w:docPartPr>
      <w:docPartBody>
        <w:p w:rsidR="00D231DE" w:rsidRDefault="003935CB" w:rsidP="003935CB">
          <w:pPr>
            <w:pStyle w:val="05D88B6B75B944EF9FEA1B718D2084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31007E46F45028201E3F088050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ED9B5-34C8-4022-B5E2-33638879858A}"/>
      </w:docPartPr>
      <w:docPartBody>
        <w:p w:rsidR="00D231DE" w:rsidRDefault="003935CB" w:rsidP="003935CB">
          <w:pPr>
            <w:pStyle w:val="D5E31007E46F45028201E3F088050E2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FEC7E2CF7F46F1A67325AD32887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04E06-DB0F-48F2-AF83-8E18EE8C72CB}"/>
      </w:docPartPr>
      <w:docPartBody>
        <w:p w:rsidR="00D231DE" w:rsidRDefault="003935CB" w:rsidP="003935CB">
          <w:pPr>
            <w:pStyle w:val="42FEC7E2CF7F46F1A67325AD3288714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C139D6D8B747BAAA1C3A2953599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B84A7-932E-41D4-AC3E-68699056BEC0}"/>
      </w:docPartPr>
      <w:docPartBody>
        <w:p w:rsidR="00D231DE" w:rsidRDefault="003935CB" w:rsidP="003935CB">
          <w:pPr>
            <w:pStyle w:val="9FC139D6D8B747BAAA1C3A2953599A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757260F17194DE1B20400DF6744E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12588-F344-421D-814E-40406B1783DC}"/>
      </w:docPartPr>
      <w:docPartBody>
        <w:p w:rsidR="00D231DE" w:rsidRDefault="003935CB" w:rsidP="003935CB">
          <w:pPr>
            <w:pStyle w:val="1757260F17194DE1B20400DF6744E55D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30C2E"/>
    <w:rsid w:val="00047358"/>
    <w:rsid w:val="0007694D"/>
    <w:rsid w:val="00235C92"/>
    <w:rsid w:val="00305D63"/>
    <w:rsid w:val="003935CB"/>
    <w:rsid w:val="00402460"/>
    <w:rsid w:val="005226C5"/>
    <w:rsid w:val="00611956"/>
    <w:rsid w:val="006828D7"/>
    <w:rsid w:val="006A62AD"/>
    <w:rsid w:val="006C3AE4"/>
    <w:rsid w:val="008A4D55"/>
    <w:rsid w:val="008E0D2D"/>
    <w:rsid w:val="00906F30"/>
    <w:rsid w:val="00921E8B"/>
    <w:rsid w:val="00945954"/>
    <w:rsid w:val="009F250C"/>
    <w:rsid w:val="00B1119F"/>
    <w:rsid w:val="00BA79F4"/>
    <w:rsid w:val="00CE2127"/>
    <w:rsid w:val="00D231DE"/>
    <w:rsid w:val="00D43723"/>
    <w:rsid w:val="00D6380F"/>
    <w:rsid w:val="00F8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35CB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7A61B5876F604F5EB2ED9BC129BF74D0">
    <w:name w:val="7A61B5876F604F5EB2ED9BC129BF74D0"/>
    <w:rsid w:val="00030C2E"/>
    <w:rPr>
      <w:lang w:val="da-DK" w:eastAsia="da-DK"/>
    </w:rPr>
  </w:style>
  <w:style w:type="paragraph" w:customStyle="1" w:styleId="ADE2A13BE6DD4AFC884B761B1BC251B7">
    <w:name w:val="ADE2A13BE6DD4AFC884B761B1BC251B7"/>
    <w:rsid w:val="00030C2E"/>
    <w:rPr>
      <w:lang w:val="da-DK" w:eastAsia="da-DK"/>
    </w:rPr>
  </w:style>
  <w:style w:type="paragraph" w:customStyle="1" w:styleId="954A63F49B094E3F8BF1C159D77A6F98">
    <w:name w:val="954A63F49B094E3F8BF1C159D77A6F98"/>
    <w:rsid w:val="00D6380F"/>
    <w:rPr>
      <w:lang w:val="en-IN" w:eastAsia="en-IN"/>
    </w:rPr>
  </w:style>
  <w:style w:type="paragraph" w:customStyle="1" w:styleId="D2317EE0921E41A18BD40251A6492539">
    <w:name w:val="D2317EE0921E41A18BD40251A6492539"/>
    <w:rsid w:val="00D6380F"/>
    <w:rPr>
      <w:lang w:val="en-IN" w:eastAsia="en-IN"/>
    </w:rPr>
  </w:style>
  <w:style w:type="paragraph" w:customStyle="1" w:styleId="274C6C865C8D4D039A4FF0F7932C3AE1">
    <w:name w:val="274C6C865C8D4D039A4FF0F7932C3AE1"/>
    <w:rsid w:val="00D6380F"/>
    <w:rPr>
      <w:lang w:val="en-IN" w:eastAsia="en-IN"/>
    </w:rPr>
  </w:style>
  <w:style w:type="paragraph" w:customStyle="1" w:styleId="BF336CCCA5E34DD19FBB40E86A79C457">
    <w:name w:val="BF336CCCA5E34DD19FBB40E86A79C457"/>
    <w:rsid w:val="00D6380F"/>
    <w:rPr>
      <w:lang w:val="en-IN" w:eastAsia="en-IN"/>
    </w:rPr>
  </w:style>
  <w:style w:type="paragraph" w:customStyle="1" w:styleId="1201549616334FE182480A978AE29863">
    <w:name w:val="1201549616334FE182480A978AE29863"/>
    <w:rsid w:val="00906F30"/>
    <w:rPr>
      <w:lang w:val="en-IN" w:eastAsia="en-IN"/>
    </w:rPr>
  </w:style>
  <w:style w:type="paragraph" w:customStyle="1" w:styleId="77E11091ADC54E87812AD828E4ABEA05">
    <w:name w:val="77E11091ADC54E87812AD828E4ABEA05"/>
    <w:rsid w:val="00906F30"/>
    <w:rPr>
      <w:lang w:val="en-IN" w:eastAsia="en-IN"/>
    </w:rPr>
  </w:style>
  <w:style w:type="paragraph" w:customStyle="1" w:styleId="376E6EBBCF784BB09EF787513C0DC4E2">
    <w:name w:val="376E6EBBCF784BB09EF787513C0DC4E2"/>
    <w:rsid w:val="00906F30"/>
    <w:rPr>
      <w:lang w:val="en-IN" w:eastAsia="en-IN"/>
    </w:rPr>
  </w:style>
  <w:style w:type="paragraph" w:customStyle="1" w:styleId="4791655012C847AF84C3EB17D9EE11AC">
    <w:name w:val="4791655012C847AF84C3EB17D9EE11AC"/>
    <w:rsid w:val="00906F30"/>
    <w:rPr>
      <w:lang w:val="en-IN" w:eastAsia="en-IN"/>
    </w:rPr>
  </w:style>
  <w:style w:type="paragraph" w:customStyle="1" w:styleId="6363402088B747B0909DEDCB1D2E8C27">
    <w:name w:val="6363402088B747B0909DEDCB1D2E8C27"/>
    <w:rsid w:val="00906F30"/>
    <w:rPr>
      <w:lang w:val="en-IN" w:eastAsia="en-IN"/>
    </w:rPr>
  </w:style>
  <w:style w:type="paragraph" w:customStyle="1" w:styleId="2599F42DCDF84D6D8B58A35A339A2967">
    <w:name w:val="2599F42DCDF84D6D8B58A35A339A2967"/>
    <w:rsid w:val="00906F30"/>
    <w:rPr>
      <w:lang w:val="en-IN" w:eastAsia="en-IN"/>
    </w:rPr>
  </w:style>
  <w:style w:type="paragraph" w:customStyle="1" w:styleId="FF529182876140EC928387A40D7CD0E4">
    <w:name w:val="FF529182876140EC928387A40D7CD0E4"/>
    <w:rsid w:val="00906F30"/>
    <w:rPr>
      <w:lang w:val="en-IN" w:eastAsia="en-IN"/>
    </w:rPr>
  </w:style>
  <w:style w:type="paragraph" w:customStyle="1" w:styleId="3F999CEE219B42D8837E9528D3E081FD">
    <w:name w:val="3F999CEE219B42D8837E9528D3E081FD"/>
    <w:rsid w:val="00906F30"/>
    <w:rPr>
      <w:lang w:val="en-IN" w:eastAsia="en-IN"/>
    </w:rPr>
  </w:style>
  <w:style w:type="paragraph" w:customStyle="1" w:styleId="4079BD035F664AF69CC22C98A59ACC57">
    <w:name w:val="4079BD035F664AF69CC22C98A59ACC57"/>
    <w:rsid w:val="00906F30"/>
    <w:rPr>
      <w:lang w:val="en-IN" w:eastAsia="en-IN"/>
    </w:rPr>
  </w:style>
  <w:style w:type="paragraph" w:customStyle="1" w:styleId="A15EDAB9F1CA48BAB7D6654222F74035">
    <w:name w:val="A15EDAB9F1CA48BAB7D6654222F74035"/>
    <w:rsid w:val="00906F30"/>
    <w:rPr>
      <w:lang w:val="en-IN" w:eastAsia="en-IN"/>
    </w:rPr>
  </w:style>
  <w:style w:type="paragraph" w:customStyle="1" w:styleId="9DA30DB8AB014C7881F6AD0121C136D1">
    <w:name w:val="9DA30DB8AB014C7881F6AD0121C136D1"/>
    <w:rsid w:val="00906F30"/>
    <w:rPr>
      <w:lang w:val="en-IN" w:eastAsia="en-IN"/>
    </w:rPr>
  </w:style>
  <w:style w:type="paragraph" w:customStyle="1" w:styleId="D22110300E6949CF9C00DEFDE9165168">
    <w:name w:val="D22110300E6949CF9C00DEFDE9165168"/>
    <w:rsid w:val="00906F30"/>
    <w:rPr>
      <w:lang w:val="en-IN" w:eastAsia="en-IN"/>
    </w:rPr>
  </w:style>
  <w:style w:type="paragraph" w:customStyle="1" w:styleId="56F624C8CFF24A56B02CDCD0BC7364AD">
    <w:name w:val="56F624C8CFF24A56B02CDCD0BC7364AD"/>
    <w:rsid w:val="00906F30"/>
    <w:rPr>
      <w:lang w:val="en-IN" w:eastAsia="en-IN"/>
    </w:rPr>
  </w:style>
  <w:style w:type="paragraph" w:customStyle="1" w:styleId="4611C658C66B454E926B867E2F9CA338">
    <w:name w:val="4611C658C66B454E926B867E2F9CA338"/>
    <w:rsid w:val="00402460"/>
    <w:rPr>
      <w:lang w:val="en-IN" w:eastAsia="en-IN"/>
    </w:rPr>
  </w:style>
  <w:style w:type="paragraph" w:customStyle="1" w:styleId="AE5B75F3FFD64BEF97BD7FE4FB81CB34">
    <w:name w:val="AE5B75F3FFD64BEF97BD7FE4FB81CB34"/>
    <w:rsid w:val="00402460"/>
    <w:rPr>
      <w:lang w:val="en-IN" w:eastAsia="en-IN"/>
    </w:rPr>
  </w:style>
  <w:style w:type="paragraph" w:customStyle="1" w:styleId="0B19F9EAA4B04B74BD74ACD8F5040578">
    <w:name w:val="0B19F9EAA4B04B74BD74ACD8F5040578"/>
    <w:rsid w:val="00402460"/>
    <w:rPr>
      <w:lang w:val="en-IN" w:eastAsia="en-IN"/>
    </w:rPr>
  </w:style>
  <w:style w:type="paragraph" w:customStyle="1" w:styleId="1169E5ED01B7446EBA8DC96179B64042">
    <w:name w:val="1169E5ED01B7446EBA8DC96179B64042"/>
    <w:rsid w:val="00402460"/>
    <w:rPr>
      <w:lang w:val="en-IN" w:eastAsia="en-IN"/>
    </w:rPr>
  </w:style>
  <w:style w:type="paragraph" w:customStyle="1" w:styleId="D36C6F95A880456E865156012BEFC0D7">
    <w:name w:val="D36C6F95A880456E865156012BEFC0D7"/>
    <w:rsid w:val="00402460"/>
    <w:rPr>
      <w:lang w:val="en-IN" w:eastAsia="en-IN"/>
    </w:rPr>
  </w:style>
  <w:style w:type="paragraph" w:customStyle="1" w:styleId="387069F0CBA3475FB09B2A8E5F39E13D">
    <w:name w:val="387069F0CBA3475FB09B2A8E5F39E13D"/>
    <w:rsid w:val="00402460"/>
    <w:rPr>
      <w:lang w:val="en-IN" w:eastAsia="en-IN"/>
    </w:rPr>
  </w:style>
  <w:style w:type="paragraph" w:customStyle="1" w:styleId="0ED943AB61A0461FA54477961B404D25">
    <w:name w:val="0ED943AB61A0461FA54477961B404D25"/>
    <w:rsid w:val="00402460"/>
    <w:rPr>
      <w:lang w:val="en-IN" w:eastAsia="en-IN"/>
    </w:rPr>
  </w:style>
  <w:style w:type="paragraph" w:customStyle="1" w:styleId="8359F77EB4824665BD39D9DE8A643E23">
    <w:name w:val="8359F77EB4824665BD39D9DE8A643E23"/>
    <w:rsid w:val="00402460"/>
    <w:rPr>
      <w:lang w:val="en-IN" w:eastAsia="en-IN"/>
    </w:rPr>
  </w:style>
  <w:style w:type="paragraph" w:customStyle="1" w:styleId="5A2A0A28E3344A678428E40343BA7B8D">
    <w:name w:val="5A2A0A28E3344A678428E40343BA7B8D"/>
    <w:rsid w:val="003935CB"/>
    <w:rPr>
      <w:lang w:val="en-IN" w:eastAsia="en-IN"/>
    </w:rPr>
  </w:style>
  <w:style w:type="paragraph" w:customStyle="1" w:styleId="BF56DCEB863E41D5820EB31644DF2511">
    <w:name w:val="BF56DCEB863E41D5820EB31644DF2511"/>
    <w:rsid w:val="003935CB"/>
    <w:rPr>
      <w:lang w:val="en-IN" w:eastAsia="en-IN"/>
    </w:rPr>
  </w:style>
  <w:style w:type="paragraph" w:customStyle="1" w:styleId="E062ABA49D9547DD957C167717082DA1">
    <w:name w:val="E062ABA49D9547DD957C167717082DA1"/>
    <w:rsid w:val="003935CB"/>
    <w:rPr>
      <w:lang w:val="en-IN" w:eastAsia="en-IN"/>
    </w:rPr>
  </w:style>
  <w:style w:type="paragraph" w:customStyle="1" w:styleId="4289F80748E14BBA8158BEC016273133">
    <w:name w:val="4289F80748E14BBA8158BEC016273133"/>
    <w:rsid w:val="003935CB"/>
    <w:rPr>
      <w:lang w:val="en-IN" w:eastAsia="en-IN"/>
    </w:rPr>
  </w:style>
  <w:style w:type="paragraph" w:customStyle="1" w:styleId="ABDAC7B462514E669F01BEC165041424">
    <w:name w:val="ABDAC7B462514E669F01BEC165041424"/>
    <w:rsid w:val="003935CB"/>
    <w:rPr>
      <w:lang w:val="en-IN" w:eastAsia="en-IN"/>
    </w:rPr>
  </w:style>
  <w:style w:type="paragraph" w:customStyle="1" w:styleId="05D88B6B75B944EF9FEA1B718D2084D7">
    <w:name w:val="05D88B6B75B944EF9FEA1B718D2084D7"/>
    <w:rsid w:val="003935CB"/>
    <w:rPr>
      <w:lang w:val="en-IN" w:eastAsia="en-IN"/>
    </w:rPr>
  </w:style>
  <w:style w:type="paragraph" w:customStyle="1" w:styleId="D5E31007E46F45028201E3F088050E2C">
    <w:name w:val="D5E31007E46F45028201E3F088050E2C"/>
    <w:rsid w:val="003935CB"/>
    <w:rPr>
      <w:lang w:val="en-IN" w:eastAsia="en-IN"/>
    </w:rPr>
  </w:style>
  <w:style w:type="paragraph" w:customStyle="1" w:styleId="42FEC7E2CF7F46F1A67325AD32887140">
    <w:name w:val="42FEC7E2CF7F46F1A67325AD32887140"/>
    <w:rsid w:val="003935CB"/>
    <w:rPr>
      <w:lang w:val="en-IN" w:eastAsia="en-IN"/>
    </w:rPr>
  </w:style>
  <w:style w:type="paragraph" w:customStyle="1" w:styleId="9FC139D6D8B747BAAA1C3A2953599A04">
    <w:name w:val="9FC139D6D8B747BAAA1C3A2953599A04"/>
    <w:rsid w:val="003935CB"/>
    <w:rPr>
      <w:lang w:val="en-IN" w:eastAsia="en-IN"/>
    </w:rPr>
  </w:style>
  <w:style w:type="paragraph" w:customStyle="1" w:styleId="1757260F17194DE1B20400DF6744E55D">
    <w:name w:val="1757260F17194DE1B20400DF6744E55D"/>
    <w:rsid w:val="003935CB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S a l e s C r e d i t _ M e m o / 5 0 0 1 8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828E8-235B-49C5-ADE7-B4A4D57103EB}">
  <ds:schemaRefs>
    <ds:schemaRef ds:uri="urn:microsoft-dynamics-nav/reports/StandardSalesCredit_Memo/50018/"/>
  </ds:schemaRefs>
</ds:datastoreItem>
</file>

<file path=customXml/itemProps2.xml><?xml version="1.0" encoding="utf-8"?>
<ds:datastoreItem xmlns:ds="http://schemas.openxmlformats.org/officeDocument/2006/customXml" ds:itemID="{272EB9B9-BFAF-4553-8C1A-27863E626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2019-04-10T09:33:00Z</dcterms:created>
  <dcterms:modified xsi:type="dcterms:W3CDTF">2019-11-18T09:00:00Z</dcterms:modified>
</cp:coreProperties>
</file>