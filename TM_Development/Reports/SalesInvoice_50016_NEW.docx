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670"/>
      </w:tblGrid>
      <w:tr w:rsidR="005D6A66" w:rsidRPr="00204F31" w14:paraId="48FB4667" w14:textId="77777777" w:rsidTr="00E264A4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SalesInvoiceCustom/50016"/>
            <w:id w:val="-346637227"/>
            <w:placeholder>
              <w:docPart w:val="BA6841A2DBE240D6B735C820C8251C7B"/>
            </w:placeholder>
            <w:dataBinding w:prefixMappings="xmlns:ns0='urn:microsoft-dynamics-nav/reports/StandardSalesInvoiceCustom/50016/'" w:xpath="/ns0:NavWordReportXmlPart[1]/ns0:Header[1]/ns0:CustomerAddress1[1]" w:storeItemID="{44BDAB6C-D095-4E43-86A7-5D6DAA1796B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222" w:type="pct"/>
              </w:tcPr>
              <w:p w14:paraId="2CA8609A" w14:textId="77777777" w:rsidR="005D6A66" w:rsidRPr="00204F31" w:rsidRDefault="005D6A66" w:rsidP="00A32FB5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SalesInvoiceCustom/50016"/>
            <w:id w:val="-1171950695"/>
            <w:placeholder>
              <w:docPart w:val="5C909C17FE194D229A2865ECA2338729"/>
            </w:placeholder>
            <w:dataBinding w:prefixMappings="xmlns:ns0='urn:microsoft-dynamics-nav/reports/StandardSalesInvoiceCustom/50016/'" w:xpath="/ns0:NavWordReportXmlPart[1]/ns0:Header[1]/ns0:CompanyAddress1[1]" w:storeItemID="{44BDAB6C-D095-4E43-86A7-5D6DAA1796B4}"/>
            <w:text/>
          </w:sdtPr>
          <w:sdtEndPr/>
          <w:sdtContent>
            <w:tc>
              <w:tcPr>
                <w:tcW w:w="2778" w:type="pct"/>
              </w:tcPr>
              <w:p w14:paraId="528EBD26" w14:textId="77777777" w:rsidR="005D6A66" w:rsidRPr="00204F31" w:rsidRDefault="005D6A66" w:rsidP="00A32FB5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5D6A66" w:rsidRPr="00204F31" w14:paraId="31DB6B08" w14:textId="77777777" w:rsidTr="00E264A4">
        <w:trPr>
          <w:cantSplit/>
          <w:trHeight w:val="290"/>
        </w:trPr>
        <w:sdt>
          <w:sdtPr>
            <w:alias w:val="#Nav: /Header/CustomerAddress2"/>
            <w:tag w:val="#Nav: StandardSalesInvoiceCustom/50016"/>
            <w:id w:val="2121793087"/>
            <w:placeholder>
              <w:docPart w:val="BA6841A2DBE240D6B735C820C8251C7B"/>
            </w:placeholder>
            <w:dataBinding w:prefixMappings="xmlns:ns0='urn:microsoft-dynamics-nav/reports/StandardSalesInvoiceCustom/50016/'" w:xpath="/ns0:NavWordReportXmlPart[1]/ns0:Header[1]/ns0:CustomerAddress2[1]" w:storeItemID="{44BDAB6C-D095-4E43-86A7-5D6DAA1796B4}"/>
            <w:text/>
          </w:sdtPr>
          <w:sdtEndPr/>
          <w:sdtContent>
            <w:tc>
              <w:tcPr>
                <w:tcW w:w="2222" w:type="pct"/>
              </w:tcPr>
              <w:p w14:paraId="6AC8B0F6" w14:textId="77777777" w:rsidR="005D6A66" w:rsidRPr="00204F31" w:rsidRDefault="005D6A66" w:rsidP="00A32FB5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SalesInvoiceCustom/50016"/>
            <w:id w:val="1521665205"/>
            <w:placeholder>
              <w:docPart w:val="A65FECD25D944AEFA633AEE441B5E6FA"/>
            </w:placeholder>
            <w:dataBinding w:prefixMappings="xmlns:ns0='urn:microsoft-dynamics-nav/reports/StandardSalesInvoiceCustom/50016/'" w:xpath="/ns0:NavWordReportXmlPart[1]/ns0:Header[1]/ns0:CompanyAddress2[1]" w:storeItemID="{44BDAB6C-D095-4E43-86A7-5D6DAA1796B4}"/>
            <w:text/>
          </w:sdtPr>
          <w:sdtEndPr/>
          <w:sdtContent>
            <w:tc>
              <w:tcPr>
                <w:tcW w:w="2778" w:type="pct"/>
              </w:tcPr>
              <w:p w14:paraId="3039BB83" w14:textId="77777777" w:rsidR="005D6A66" w:rsidRPr="00204F31" w:rsidRDefault="005D6A66" w:rsidP="00A32FB5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5D6A66" w:rsidRPr="00204F31" w14:paraId="35A8C15F" w14:textId="77777777" w:rsidTr="00E264A4">
        <w:trPr>
          <w:cantSplit/>
          <w:trHeight w:val="290"/>
        </w:trPr>
        <w:sdt>
          <w:sdtPr>
            <w:alias w:val="#Nav: /Header/CustomerAddress3"/>
            <w:tag w:val="#Nav: StandardSalesInvoiceCustom/50016"/>
            <w:id w:val="536395156"/>
            <w:placeholder>
              <w:docPart w:val="BA6841A2DBE240D6B735C820C8251C7B"/>
            </w:placeholder>
            <w:dataBinding w:prefixMappings="xmlns:ns0='urn:microsoft-dynamics-nav/reports/StandardSalesInvoiceCustom/50016/'" w:xpath="/ns0:NavWordReportXmlPart[1]/ns0:Header[1]/ns0:CustomerAddress3[1]" w:storeItemID="{44BDAB6C-D095-4E43-86A7-5D6DAA1796B4}"/>
            <w:text/>
          </w:sdtPr>
          <w:sdtEndPr/>
          <w:sdtContent>
            <w:tc>
              <w:tcPr>
                <w:tcW w:w="2222" w:type="pct"/>
              </w:tcPr>
              <w:p w14:paraId="49A5CE99" w14:textId="77777777" w:rsidR="005D6A66" w:rsidRPr="00204F31" w:rsidRDefault="005D6A66" w:rsidP="00A32FB5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SalesInvoiceCustom/50016"/>
            <w:id w:val="-1053613660"/>
            <w:placeholder>
              <w:docPart w:val="A65FECD25D944AEFA633AEE441B5E6FA"/>
            </w:placeholder>
            <w:dataBinding w:prefixMappings="xmlns:ns0='urn:microsoft-dynamics-nav/reports/StandardSalesInvoiceCustom/50016/'" w:xpath="/ns0:NavWordReportXmlPart[1]/ns0:Header[1]/ns0:CompanyAddress3[1]" w:storeItemID="{44BDAB6C-D095-4E43-86A7-5D6DAA1796B4}"/>
            <w:text/>
          </w:sdtPr>
          <w:sdtEndPr/>
          <w:sdtContent>
            <w:tc>
              <w:tcPr>
                <w:tcW w:w="2778" w:type="pct"/>
              </w:tcPr>
              <w:p w14:paraId="78F3A25D" w14:textId="77777777" w:rsidR="005D6A66" w:rsidRPr="00204F31" w:rsidRDefault="005D6A66" w:rsidP="00A32FB5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5D6A66" w:rsidRPr="00204F31" w14:paraId="1C85CE3A" w14:textId="77777777" w:rsidTr="00E264A4">
        <w:trPr>
          <w:cantSplit/>
          <w:trHeight w:val="290"/>
        </w:trPr>
        <w:sdt>
          <w:sdtPr>
            <w:alias w:val="#Nav: /Header/CustomerAddress4"/>
            <w:tag w:val="#Nav: StandardSalesInvoiceCustom/50016"/>
            <w:id w:val="1229109116"/>
            <w:placeholder>
              <w:docPart w:val="BA6841A2DBE240D6B735C820C8251C7B"/>
            </w:placeholder>
            <w:dataBinding w:prefixMappings="xmlns:ns0='urn:microsoft-dynamics-nav/reports/StandardSalesInvoiceCustom/50016/'" w:xpath="/ns0:NavWordReportXmlPart[1]/ns0:Header[1]/ns0:CustomerAddress4[1]" w:storeItemID="{44BDAB6C-D095-4E43-86A7-5D6DAA1796B4}"/>
            <w:text/>
          </w:sdtPr>
          <w:sdtEndPr/>
          <w:sdtContent>
            <w:tc>
              <w:tcPr>
                <w:tcW w:w="2222" w:type="pct"/>
              </w:tcPr>
              <w:p w14:paraId="260F2F75" w14:textId="77777777" w:rsidR="005D6A66" w:rsidRPr="00204F31" w:rsidRDefault="005D6A66" w:rsidP="00A32FB5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SalesInvoiceCustom/50016"/>
            <w:id w:val="-843252946"/>
            <w:placeholder>
              <w:docPart w:val="A65FECD25D944AEFA633AEE441B5E6FA"/>
            </w:placeholder>
            <w:dataBinding w:prefixMappings="xmlns:ns0='urn:microsoft-dynamics-nav/reports/StandardSalesInvoiceCustom/50016/'" w:xpath="/ns0:NavWordReportXmlPart[1]/ns0:Header[1]/ns0:CompanyAddress4[1]" w:storeItemID="{44BDAB6C-D095-4E43-86A7-5D6DAA1796B4}"/>
            <w:text/>
          </w:sdtPr>
          <w:sdtEndPr/>
          <w:sdtContent>
            <w:tc>
              <w:tcPr>
                <w:tcW w:w="2778" w:type="pct"/>
              </w:tcPr>
              <w:p w14:paraId="2F9C5C18" w14:textId="77777777" w:rsidR="005D6A66" w:rsidRPr="00204F31" w:rsidRDefault="005D6A66" w:rsidP="00A32FB5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5D6A66" w:rsidRPr="00204F31" w14:paraId="4F8B0030" w14:textId="77777777" w:rsidTr="00E264A4">
        <w:trPr>
          <w:cantSplit/>
          <w:trHeight w:val="290"/>
        </w:trPr>
        <w:sdt>
          <w:sdtPr>
            <w:alias w:val="#Nav: /Header/CustomerAddress5"/>
            <w:tag w:val="#Nav: StandardSalesInvoiceCustom/50016"/>
            <w:id w:val="1814057176"/>
            <w:placeholder>
              <w:docPart w:val="BA6841A2DBE240D6B735C820C8251C7B"/>
            </w:placeholder>
            <w:dataBinding w:prefixMappings="xmlns:ns0='urn:microsoft-dynamics-nav/reports/StandardSalesInvoiceCustom/50016/'" w:xpath="/ns0:NavWordReportXmlPart[1]/ns0:Header[1]/ns0:CustomerAddress5[1]" w:storeItemID="{44BDAB6C-D095-4E43-86A7-5D6DAA1796B4}"/>
            <w:text/>
          </w:sdtPr>
          <w:sdtEndPr/>
          <w:sdtContent>
            <w:tc>
              <w:tcPr>
                <w:tcW w:w="2222" w:type="pct"/>
              </w:tcPr>
              <w:p w14:paraId="544541D0" w14:textId="77777777" w:rsidR="005D6A66" w:rsidRPr="00204F31" w:rsidRDefault="005D6A66" w:rsidP="00A32FB5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SalesInvoiceCustom/50016"/>
            <w:id w:val="-1834985711"/>
            <w:placeholder>
              <w:docPart w:val="A65FECD25D944AEFA633AEE441B5E6FA"/>
            </w:placeholder>
            <w:dataBinding w:prefixMappings="xmlns:ns0='urn:microsoft-dynamics-nav/reports/StandardSalesInvoiceCustom/50016/'" w:xpath="/ns0:NavWordReportXmlPart[1]/ns0:Header[1]/ns0:CompanyAddress5[1]" w:storeItemID="{44BDAB6C-D095-4E43-86A7-5D6DAA1796B4}"/>
            <w:text/>
          </w:sdtPr>
          <w:sdtEndPr/>
          <w:sdtContent>
            <w:tc>
              <w:tcPr>
                <w:tcW w:w="2778" w:type="pct"/>
              </w:tcPr>
              <w:p w14:paraId="7FFAB1FC" w14:textId="77777777" w:rsidR="005D6A66" w:rsidRPr="00204F31" w:rsidRDefault="005D6A66" w:rsidP="00A32FB5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5D6A66" w:rsidRPr="00204F31" w14:paraId="5AE62652" w14:textId="77777777" w:rsidTr="00E264A4">
        <w:trPr>
          <w:cantSplit/>
          <w:trHeight w:val="274"/>
        </w:trPr>
        <w:sdt>
          <w:sdtPr>
            <w:alias w:val="#Nav: /Header/CustomerAddress6"/>
            <w:tag w:val="#Nav: StandardSalesInvoiceCustom/50016"/>
            <w:id w:val="-2064325541"/>
            <w:placeholder>
              <w:docPart w:val="BA6841A2DBE240D6B735C820C8251C7B"/>
            </w:placeholder>
            <w:dataBinding w:prefixMappings="xmlns:ns0='urn:microsoft-dynamics-nav/reports/StandardSalesInvoiceCustom/50016/'" w:xpath="/ns0:NavWordReportXmlPart[1]/ns0:Header[1]/ns0:CustomerAddress6[1]" w:storeItemID="{44BDAB6C-D095-4E43-86A7-5D6DAA1796B4}"/>
            <w:text/>
          </w:sdtPr>
          <w:sdtEndPr/>
          <w:sdtContent>
            <w:tc>
              <w:tcPr>
                <w:tcW w:w="2222" w:type="pct"/>
              </w:tcPr>
              <w:p w14:paraId="22932428" w14:textId="77777777" w:rsidR="005D6A66" w:rsidRPr="00204F31" w:rsidRDefault="005D6A66" w:rsidP="00A32FB5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SalesInvoiceCustom/50016"/>
            <w:id w:val="-2005736487"/>
            <w:placeholder>
              <w:docPart w:val="A65FECD25D944AEFA633AEE441B5E6FA"/>
            </w:placeholder>
            <w:dataBinding w:prefixMappings="xmlns:ns0='urn:microsoft-dynamics-nav/reports/StandardSalesInvoiceCustom/50016/'" w:xpath="/ns0:NavWordReportXmlPart[1]/ns0:Header[1]/ns0:CompanyAddress6[1]" w:storeItemID="{44BDAB6C-D095-4E43-86A7-5D6DAA1796B4}"/>
            <w:text/>
          </w:sdtPr>
          <w:sdtEndPr/>
          <w:sdtContent>
            <w:tc>
              <w:tcPr>
                <w:tcW w:w="2778" w:type="pct"/>
              </w:tcPr>
              <w:p w14:paraId="01DEC988" w14:textId="77777777" w:rsidR="005D6A66" w:rsidRPr="00204F31" w:rsidRDefault="005D6A66" w:rsidP="00A32FB5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5D6A66" w:rsidRPr="00204F31" w14:paraId="7518C6F8" w14:textId="77777777" w:rsidTr="00E264A4">
        <w:trPr>
          <w:cantSplit/>
          <w:trHeight w:val="274"/>
        </w:trPr>
        <w:sdt>
          <w:sdtPr>
            <w:alias w:val="#Nav: /Header/CustomerAddress7"/>
            <w:tag w:val="#Nav: StandardSalesInvoiceCustom/50016"/>
            <w:id w:val="-762605892"/>
            <w:placeholder>
              <w:docPart w:val="8FFBB747252841DF925AE7C4928CE75F"/>
            </w:placeholder>
            <w:dataBinding w:prefixMappings="xmlns:ns0='urn:microsoft-dynamics-nav/reports/StandardSalesInvoiceCustom/50016/'" w:xpath="/ns0:NavWordReportXmlPart[1]/ns0:Header[1]/ns0:CustomerAddress7[1]" w:storeItemID="{44BDAB6C-D095-4E43-86A7-5D6DAA1796B4}"/>
            <w:text/>
          </w:sdtPr>
          <w:sdtEndPr/>
          <w:sdtContent>
            <w:tc>
              <w:tcPr>
                <w:tcW w:w="2222" w:type="pct"/>
              </w:tcPr>
              <w:p w14:paraId="4A58EF4F" w14:textId="77777777" w:rsidR="005D6A66" w:rsidRPr="00204F31" w:rsidRDefault="005D6A66" w:rsidP="00A32FB5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778" w:type="pct"/>
          </w:tcPr>
          <w:p w14:paraId="50E17A2C" w14:textId="77777777" w:rsidR="005D6A66" w:rsidRPr="00204F31" w:rsidRDefault="00B67FAA" w:rsidP="00A32FB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SalesInvoiceCustom/50016"/>
                <w:id w:val="-1616430546"/>
                <w:placeholder>
                  <w:docPart w:val="466614B5E1214B2A97ACBD6359401648"/>
                </w:placeholder>
                <w:dataBinding w:prefixMappings="xmlns:ns0='urn:microsoft-dynamics-nav/reports/StandardSalesInvoiceCustom/50016/'" w:xpath="/ns0:NavWordReportXmlPart[1]/ns0:Header[1]/ns0:CompanyLegalOffice_Lbl[1]" w:storeItemID="{44BDAB6C-D095-4E43-86A7-5D6DAA1796B4}"/>
                <w:text/>
              </w:sdtPr>
              <w:sdtEndPr/>
              <w:sdtContent>
                <w:r w:rsidR="005D6A66" w:rsidRPr="00204F31">
                  <w:rPr>
                    <w:lang w:val="da-DK"/>
                  </w:rPr>
                  <w:t>CompanyLegalOffice_Lbl</w:t>
                </w:r>
              </w:sdtContent>
            </w:sdt>
            <w:r w:rsidR="005D6A66">
              <w:t xml:space="preserve"> </w:t>
            </w:r>
            <w:sdt>
              <w:sdtPr>
                <w:alias w:val="#Nav: /Header/CompanyLegalOffice"/>
                <w:tag w:val="#Nav: StandardSalesInvoiceCustom/50016"/>
                <w:id w:val="1332101128"/>
                <w:placeholder>
                  <w:docPart w:val="856E1A57B4294C67B6C884C191C64981"/>
                </w:placeholder>
                <w:dataBinding w:prefixMappings="xmlns:ns0='urn:microsoft-dynamics-nav/reports/StandardSalesInvoiceCustom/50016/'" w:xpath="/ns0:NavWordReportXmlPart[1]/ns0:Header[1]/ns0:CompanyLegalOffice[1]" w:storeItemID="{44BDAB6C-D095-4E43-86A7-5D6DAA1796B4}"/>
                <w:text/>
              </w:sdtPr>
              <w:sdtEndPr/>
              <w:sdtContent>
                <w:r w:rsidR="005D6A66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D6A66" w:rsidRPr="00204F31" w14:paraId="4E140F3D" w14:textId="77777777" w:rsidTr="00E264A4">
        <w:trPr>
          <w:cantSplit/>
          <w:trHeight w:val="274"/>
        </w:trPr>
        <w:sdt>
          <w:sdtPr>
            <w:alias w:val="#Nav: /Header/CompanyAddress8"/>
            <w:tag w:val="#Nav: StandardSalesInvoiceCustom/50016"/>
            <w:id w:val="571465082"/>
            <w:placeholder>
              <w:docPart w:val="9874A3C19DD1422ABB4AE994511794C4"/>
            </w:placeholder>
            <w:dataBinding w:prefixMappings="xmlns:ns0='urn:microsoft-dynamics-nav/reports/StandardSalesInvoiceCustom/50016/'" w:xpath="/ns0:NavWordReportXmlPart[1]/ns0:Header[1]/ns0:CompanyAddress8[1]" w:storeItemID="{44BDAB6C-D095-4E43-86A7-5D6DAA1796B4}"/>
            <w:text/>
          </w:sdtPr>
          <w:sdtEndPr/>
          <w:sdtContent>
            <w:tc>
              <w:tcPr>
                <w:tcW w:w="2222" w:type="pct"/>
              </w:tcPr>
              <w:p w14:paraId="529601E4" w14:textId="433929DE" w:rsidR="005D6A66" w:rsidRPr="00204F31" w:rsidRDefault="005D6A66" w:rsidP="00A32FB5">
                <w:pPr>
                  <w:pStyle w:val="NoSpacing"/>
                </w:pPr>
                <w:r>
                  <w:t>CompanyAddress8</w:t>
                </w:r>
              </w:p>
            </w:tc>
          </w:sdtContent>
        </w:sdt>
        <w:tc>
          <w:tcPr>
            <w:tcW w:w="2778" w:type="pct"/>
          </w:tcPr>
          <w:p w14:paraId="5FD373F3" w14:textId="77777777" w:rsidR="005D6A66" w:rsidRPr="00204F31" w:rsidRDefault="005D6A66" w:rsidP="00A32FB5">
            <w:pPr>
              <w:pStyle w:val="NoSpacing"/>
              <w:jc w:val="right"/>
            </w:pPr>
          </w:p>
        </w:tc>
      </w:tr>
    </w:tbl>
    <w:p w14:paraId="29F79C95" w14:textId="77777777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3440"/>
        <w:gridCol w:w="2150"/>
        <w:gridCol w:w="2149"/>
        <w:gridCol w:w="2437"/>
      </w:tblGrid>
      <w:tr w:rsidR="00D54DEE" w14:paraId="29F79C9A" w14:textId="77777777" w:rsidTr="009808FA">
        <w:trPr>
          <w:trHeight w:val="184"/>
        </w:trPr>
        <w:sdt>
          <w:sdtPr>
            <w:rPr>
              <w:lang w:val="da-DK"/>
            </w:rPr>
            <w:alias w:val="#Nav: /Header/YourReference_Lbl"/>
            <w:tag w:val="#Nav: StandardSalesInvoiceCustom/50016"/>
            <w:id w:val="-1130623254"/>
            <w:placeholder>
              <w:docPart w:val="63229BE11A044311AA78C4ED9947E615"/>
            </w:placeholder>
            <w:dataBinding w:prefixMappings="xmlns:ns0='urn:microsoft-dynamics-nav/reports/StandardSalesInvoiceCustom/50016/'" w:xpath="/ns0:NavWordReportXmlPart[1]/ns0:Header[1]/ns0:YourReference_Lbl[1]" w:storeItemID="{44BDAB6C-D095-4E43-86A7-5D6DAA1796B4}"/>
            <w:text/>
          </w:sdtPr>
          <w:sdtEndPr/>
          <w:sdtContent>
            <w:tc>
              <w:tcPr>
                <w:tcW w:w="3440" w:type="dxa"/>
              </w:tcPr>
              <w:p w14:paraId="29F79C96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SalesInvoiceCustom/50016"/>
            <w:id w:val="-1425419817"/>
            <w:placeholder>
              <w:docPart w:val="E09F23DE48724A47B66E42FF06F0A498"/>
            </w:placeholder>
            <w:dataBinding w:prefixMappings="xmlns:ns0='urn:microsoft-dynamics-nav/reports/StandardSalesInvoiceCustom/50016/'" w:xpath="/ns0:NavWordReportXmlPart[1]/ns0:Header[1]/ns0:SalesPersonBlank_Lbl[1]" w:storeItemID="{44BDAB6C-D095-4E43-86A7-5D6DAA1796B4}"/>
            <w:text/>
          </w:sdtPr>
          <w:sdtEndPr/>
          <w:sdtContent>
            <w:tc>
              <w:tcPr>
                <w:tcW w:w="2150" w:type="dxa"/>
              </w:tcPr>
              <w:p w14:paraId="29F79C97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SalesInvoiceCustom/50016"/>
            <w:id w:val="-1251649982"/>
            <w:placeholder>
              <w:docPart w:val="4F29546A99B2402894A60AC247E389A5"/>
            </w:placeholder>
            <w:dataBinding w:prefixMappings="xmlns:ns0='urn:microsoft-dynamics-nav/reports/StandardSalesInvoiceCustom/50016/'" w:xpath="/ns0:NavWordReportXmlPart[1]/ns0:Header[1]/ns0:DueDate_Lbl[1]" w:storeItemID="{44BDAB6C-D095-4E43-86A7-5D6DAA1796B4}"/>
            <w:text/>
          </w:sdtPr>
          <w:sdtEndPr/>
          <w:sdtContent>
            <w:tc>
              <w:tcPr>
                <w:tcW w:w="2149" w:type="dxa"/>
              </w:tcPr>
              <w:p w14:paraId="29F79C98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SalesInvoiceCustom/50016"/>
            <w:id w:val="1934628656"/>
            <w:placeholder>
              <w:docPart w:val="977A4042FE6042F5B6D95665CD2BB017"/>
            </w:placeholder>
            <w:dataBinding w:prefixMappings="xmlns:ns0='urn:microsoft-dynamics-nav/reports/StandardSalesInvoiceCustom/50016/'" w:xpath="/ns0:NavWordReportXmlPart[1]/ns0:Header[1]/ns0:PaymentTermsDescription_Lbl[1]" w:storeItemID="{44BDAB6C-D095-4E43-86A7-5D6DAA1796B4}"/>
            <w:text/>
          </w:sdtPr>
          <w:sdtEndPr/>
          <w:sdtContent>
            <w:tc>
              <w:tcPr>
                <w:tcW w:w="2437" w:type="dxa"/>
                <w:tcMar>
                  <w:right w:w="0" w:type="dxa"/>
                </w:tcMar>
              </w:tcPr>
              <w:p w14:paraId="29F79C99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14:paraId="29F79C9F" w14:textId="77777777" w:rsidTr="006D66F0">
        <w:trPr>
          <w:trHeight w:val="599"/>
        </w:trPr>
        <w:sdt>
          <w:sdtPr>
            <w:alias w:val="#Nav: /Header/YourReference"/>
            <w:tag w:val="#Nav: StandardSalesInvoiceCustom/50016"/>
            <w:id w:val="1620342425"/>
            <w:placeholder>
              <w:docPart w:val="3F664094DEFC42A088EFC09177A51A77"/>
            </w:placeholder>
            <w:dataBinding w:prefixMappings="xmlns:ns0='urn:microsoft-dynamics-nav/reports/StandardSalesInvoiceCustom/50016/'" w:xpath="/ns0:NavWordReportXmlPart[1]/ns0:Header[1]/ns0:YourReference[1]" w:storeItemID="{44BDAB6C-D095-4E43-86A7-5D6DAA1796B4}"/>
            <w:text/>
          </w:sdtPr>
          <w:sdtEndPr/>
          <w:sdtContent>
            <w:tc>
              <w:tcPr>
                <w:tcW w:w="3440" w:type="dxa"/>
              </w:tcPr>
              <w:p w14:paraId="29F79C9B" w14:textId="77777777" w:rsidR="00D54DEE" w:rsidRPr="00FD3C3E" w:rsidRDefault="00D54DEE" w:rsidP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SalesInvoiceCustom/50016"/>
            <w:id w:val="-2093382796"/>
            <w:placeholder>
              <w:docPart w:val="3516213203CE4790BA765785B14E766B"/>
            </w:placeholder>
            <w:dataBinding w:prefixMappings="xmlns:ns0='urn:microsoft-dynamics-nav/reports/StandardSalesInvoiceCustom/50016/'" w:xpath="/ns0:NavWordReportXmlPart[1]/ns0:Header[1]/ns0:SalesPersonName[1]" w:storeItemID="{44BDAB6C-D095-4E43-86A7-5D6DAA1796B4}"/>
            <w:text/>
          </w:sdtPr>
          <w:sdtEndPr/>
          <w:sdtContent>
            <w:tc>
              <w:tcPr>
                <w:tcW w:w="2150" w:type="dxa"/>
              </w:tcPr>
              <w:p w14:paraId="29F79C9C" w14:textId="77777777" w:rsidR="00D54DEE" w:rsidRPr="00FD3C3E" w:rsidRDefault="00D54DEE" w:rsidP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SalesInvoiceCustom/50016"/>
            <w:id w:val="1703123343"/>
            <w:placeholder>
              <w:docPart w:val="0FAE247910E14A5EAED6E9C07EBF7D3B"/>
            </w:placeholder>
            <w:dataBinding w:prefixMappings="xmlns:ns0='urn:microsoft-dynamics-nav/reports/StandardSalesInvoiceCustom/50016/'" w:xpath="/ns0:NavWordReportXmlPart[1]/ns0:Header[1]/ns0:DueDate[1]" w:storeItemID="{44BDAB6C-D095-4E43-86A7-5D6DAA1796B4}"/>
            <w:text/>
          </w:sdtPr>
          <w:sdtEndPr/>
          <w:sdtContent>
            <w:tc>
              <w:tcPr>
                <w:tcW w:w="2149" w:type="dxa"/>
              </w:tcPr>
              <w:p w14:paraId="29F79C9D" w14:textId="77777777" w:rsidR="00D54DEE" w:rsidRPr="00FD3C3E" w:rsidRDefault="00D54DEE" w:rsidP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SalesInvoiceCustom/50016"/>
            <w:id w:val="-419950001"/>
            <w:placeholder>
              <w:docPart w:val="54CAC560A4AB4419B410B5940810B5DD"/>
            </w:placeholder>
            <w:dataBinding w:prefixMappings="xmlns:ns0='urn:microsoft-dynamics-nav/reports/StandardSalesInvoiceCustom/50016/'" w:xpath="/ns0:NavWordReportXmlPart[1]/ns0:Header[1]/ns0:PaymentTermsDescription[1]" w:storeItemID="{44BDAB6C-D095-4E43-86A7-5D6DAA1796B4}"/>
            <w:text/>
          </w:sdtPr>
          <w:sdtEndPr/>
          <w:sdtContent>
            <w:tc>
              <w:tcPr>
                <w:tcW w:w="2437" w:type="dxa"/>
                <w:tcMar>
                  <w:right w:w="0" w:type="dxa"/>
                </w:tcMar>
              </w:tcPr>
              <w:p w14:paraId="29F79C9E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54DEE" w:rsidRPr="00C516A1" w14:paraId="29F79CA4" w14:textId="77777777" w:rsidTr="0070236A">
        <w:trPr>
          <w:trHeight w:val="425"/>
        </w:trPr>
        <w:sdt>
          <w:sdtPr>
            <w:alias w:val="#Nav: /Header/OrderNo_Lbl"/>
            <w:tag w:val="#Nav: StandardSalesInvoiceCustom/50016"/>
            <w:id w:val="-1266381342"/>
            <w:placeholder>
              <w:docPart w:val="F278324B74CF4205896C39AA69E59C7B"/>
            </w:placeholder>
            <w:dataBinding w:prefixMappings="xmlns:ns0='urn:microsoft-dynamics-nav/reports/StandardSalesInvoiceCustom/50016/'" w:xpath="/ns0:NavWordReportXmlPart[1]/ns0:Header[1]/ns0:OrderNo_Lbl[1]" w:storeItemID="{44BDAB6C-D095-4E43-86A7-5D6DAA1796B4}"/>
            <w:text/>
          </w:sdtPr>
          <w:sdtEndPr/>
          <w:sdtContent>
            <w:tc>
              <w:tcPr>
                <w:tcW w:w="3440" w:type="dxa"/>
              </w:tcPr>
              <w:p w14:paraId="29F79CA0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tc>
          <w:tcPr>
            <w:tcW w:w="2150" w:type="dxa"/>
          </w:tcPr>
          <w:p w14:paraId="29F79CA1" w14:textId="0D69E663" w:rsidR="00D54DEE" w:rsidRPr="00C516A1" w:rsidRDefault="00D54DEE" w:rsidP="00D54DEE">
            <w:pPr>
              <w:pStyle w:val="Heading1"/>
              <w:outlineLvl w:val="0"/>
            </w:pPr>
          </w:p>
        </w:tc>
        <w:sdt>
          <w:sdtPr>
            <w:alias w:val="#Nav: /Header/PaymentMethodDescription_Lbl"/>
            <w:tag w:val="#Nav: StandardSalesInvoiceCustom/50016"/>
            <w:id w:val="283549672"/>
            <w:placeholder>
              <w:docPart w:val="4B2FED3CBD024AD19E5C49EE52E5B2DC"/>
            </w:placeholder>
            <w:dataBinding w:prefixMappings="xmlns:ns0='urn:microsoft-dynamics-nav/reports/StandardSalesInvoiceCustom/50016/'" w:xpath="/ns0:NavWordReportXmlPart[1]/ns0:Header[1]/ns0:PaymentMethodDescription_Lbl[1]" w:storeItemID="{44BDAB6C-D095-4E43-86A7-5D6DAA1796B4}"/>
            <w:text/>
          </w:sdtPr>
          <w:sdtEndPr/>
          <w:sdtContent>
            <w:tc>
              <w:tcPr>
                <w:tcW w:w="2149" w:type="dxa"/>
              </w:tcPr>
              <w:p w14:paraId="29F79CA2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SalesInvoiceCustom/50016"/>
            <w:id w:val="-1064484745"/>
            <w:placeholder>
              <w:docPart w:val="D5F3D5BD845A4A3C851A6A42EA83BABD"/>
            </w:placeholder>
            <w:dataBinding w:prefixMappings="xmlns:ns0='urn:microsoft-dynamics-nav/reports/StandardSalesInvoiceCustom/50016/'" w:xpath="/ns0:NavWordReportXmlPart[1]/ns0:Header[1]/ns0:PaymentReference_Lbl[1]" w:storeItemID="{44BDAB6C-D095-4E43-86A7-5D6DAA1796B4}"/>
            <w:text/>
          </w:sdtPr>
          <w:sdtEndPr/>
          <w:sdtContent>
            <w:tc>
              <w:tcPr>
                <w:tcW w:w="2437" w:type="dxa"/>
                <w:tcMar>
                  <w:right w:w="0" w:type="dxa"/>
                </w:tcMar>
              </w:tcPr>
              <w:p w14:paraId="29F79CA3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="00D54DEE" w:rsidRPr="00FD3C3E" w14:paraId="29F79CA9" w14:textId="77777777" w:rsidTr="0070236A">
        <w:trPr>
          <w:trHeight w:val="559"/>
        </w:trPr>
        <w:sdt>
          <w:sdtPr>
            <w:alias w:val="#Nav: /Header/OrderNo"/>
            <w:tag w:val="#Nav: StandardSalesInvoiceCustom/50016"/>
            <w:id w:val="1867791684"/>
            <w:placeholder>
              <w:docPart w:val="DAFDC200264A46739AA6BB9B7E7FA71F"/>
            </w:placeholder>
            <w:dataBinding w:prefixMappings="xmlns:ns0='urn:microsoft-dynamics-nav/reports/StandardSalesInvoiceCustom/50016/'" w:xpath="/ns0:NavWordReportXmlPart[1]/ns0:Header[1]/ns0:OrderNo[1]" w:storeItemID="{44BDAB6C-D095-4E43-86A7-5D6DAA1796B4}"/>
            <w:text/>
          </w:sdtPr>
          <w:sdtEndPr/>
          <w:sdtContent>
            <w:tc>
              <w:tcPr>
                <w:tcW w:w="3440" w:type="dxa"/>
              </w:tcPr>
              <w:p w14:paraId="29F79CA5" w14:textId="77777777" w:rsidR="00D54DEE" w:rsidRPr="00FD3C3E" w:rsidRDefault="00D54DEE" w:rsidP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tc>
          <w:tcPr>
            <w:tcW w:w="2150" w:type="dxa"/>
          </w:tcPr>
          <w:p w14:paraId="29F79CA6" w14:textId="1F261602" w:rsidR="00D54DEE" w:rsidRPr="00FD3C3E" w:rsidRDefault="00D54DEE" w:rsidP="00D54DEE"/>
        </w:tc>
        <w:sdt>
          <w:sdtPr>
            <w:rPr>
              <w:lang w:val="da-DK"/>
            </w:rPr>
            <w:alias w:val="#Nav: /Header/PaymentMethodDescription"/>
            <w:tag w:val="#Nav: StandardSalesInvoiceCustom/50016"/>
            <w:id w:val="-359043298"/>
            <w:placeholder>
              <w:docPart w:val="EAB14F6EA54B4D3F88B9F8D68B371EB3"/>
            </w:placeholder>
            <w:dataBinding w:prefixMappings="xmlns:ns0='urn:microsoft-dynamics-nav/reports/StandardSalesInvoiceCustom/50016/'" w:xpath="/ns0:NavWordReportXmlPart[1]/ns0:Header[1]/ns0:PaymentMethodDescription[1]" w:storeItemID="{44BDAB6C-D095-4E43-86A7-5D6DAA1796B4}"/>
            <w:text/>
          </w:sdtPr>
          <w:sdtEndPr/>
          <w:sdtContent>
            <w:tc>
              <w:tcPr>
                <w:tcW w:w="2149" w:type="dxa"/>
              </w:tcPr>
              <w:p w14:paraId="29F79CA7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SalesInvoiceCustom/50016"/>
            <w:id w:val="1617714208"/>
            <w:placeholder>
              <w:docPart w:val="23A2AAC1CDF14258A3A888CCE0CF4678"/>
            </w:placeholder>
            <w:dataBinding w:prefixMappings="xmlns:ns0='urn:microsoft-dynamics-nav/reports/StandardSalesInvoiceCustom/50016/'" w:xpath="/ns0:NavWordReportXmlPart[1]/ns0:Header[1]/ns0:PaymentReference[1]" w:storeItemID="{44BDAB6C-D095-4E43-86A7-5D6DAA1796B4}"/>
            <w:text/>
          </w:sdtPr>
          <w:sdtEndPr/>
          <w:sdtContent>
            <w:tc>
              <w:tcPr>
                <w:tcW w:w="2437" w:type="dxa"/>
                <w:tcMar>
                  <w:right w:w="0" w:type="dxa"/>
                </w:tcMar>
              </w:tcPr>
              <w:p w14:paraId="29F79CA8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</w:tbl>
    <w:sdt>
      <w:sdtPr>
        <w:alias w:val="#Nav: /Header/WorkDescriptionLines"/>
        <w:tag w:val="#Nav: StandardSalesInvoiceCustom/50016"/>
        <w:id w:val="348460567"/>
        <w15:dataBinding w:prefixMappings="xmlns:ns0='urn:microsoft-dynamics-nav/reports/StandardSalesInvoiceCustom/50016/' " w:xpath="/ns0:NavWordReportXmlPart[1]/ns0:Header[1]/ns0:WorkDescriptionLines" w:storeItemID="{44BDAB6C-D095-4E43-86A7-5D6DAA1796B4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SalesInvoiceCustom/5001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SalesInvoiceCustom/50016/'" w:xpath="/ns0:NavWordReportXmlPart[1]/ns0:Header[1]/ns0:WorkDescriptionLines[1]/ns0:WorkDescriptionLine[1]" w:storeItemID="{44BDAB6C-D095-4E43-86A7-5D6DAA1796B4}"/>
                <w:text/>
              </w:sdtPr>
              <w:sdtEndPr/>
              <w:sdtContent>
                <w:p w14:paraId="29F79CAF" w14:textId="77777777" w:rsidR="00D54DEE" w:rsidRDefault="00F7093D" w:rsidP="009B7236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100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530"/>
        <w:gridCol w:w="1692"/>
        <w:gridCol w:w="1021"/>
        <w:gridCol w:w="797"/>
        <w:gridCol w:w="790"/>
        <w:gridCol w:w="1365"/>
        <w:gridCol w:w="620"/>
        <w:gridCol w:w="709"/>
        <w:gridCol w:w="1682"/>
        <w:gridCol w:w="797"/>
      </w:tblGrid>
      <w:tr w:rsidR="00D54DEE" w:rsidRPr="00DB3913" w14:paraId="29F79CB9" w14:textId="77777777" w:rsidTr="00FE28C5">
        <w:trPr>
          <w:gridAfter w:val="1"/>
          <w:wAfter w:w="797" w:type="dxa"/>
          <w:trHeight w:val="546"/>
        </w:trPr>
        <w:sdt>
          <w:sdtPr>
            <w:alias w:val="#Nav: /Header/Line/ItemNo_Line_Lbl"/>
            <w:tag w:val="#Nav: StandardSalesInvoiceCustom/50016"/>
            <w:id w:val="771446451"/>
            <w:placeholder>
              <w:docPart w:val="985D1A8CC0F94F1291A72C14E133DEC6"/>
            </w:placeholder>
            <w:dataBinding w:prefixMappings="xmlns:ns0='urn:microsoft-dynamics-nav/reports/StandardSalesInvoiceCustom/50016/'" w:xpath="/ns0:NavWordReportXmlPart[1]/ns0:Header[1]/ns0:Line[1]/ns0:ItemNo_Line_Lbl[1]" w:storeItemID="{44BDAB6C-D095-4E43-86A7-5D6DAA1796B4}"/>
            <w:text/>
          </w:sdtPr>
          <w:sdtEndPr/>
          <w:sdtContent>
            <w:tc>
              <w:tcPr>
                <w:tcW w:w="1530" w:type="dxa"/>
                <w:tcBorders>
                  <w:bottom w:val="single" w:sz="4" w:space="0" w:color="auto"/>
                </w:tcBorders>
                <w:vAlign w:val="bottom"/>
              </w:tcPr>
              <w:p w14:paraId="29F79CB0" w14:textId="77777777" w:rsidR="00D54DEE" w:rsidRPr="00DB3913" w:rsidRDefault="00D54DEE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SalesInvoiceCustom/50016"/>
            <w:id w:val="1545399846"/>
            <w:placeholder>
              <w:docPart w:val="985D1A8CC0F94F1291A72C14E133DEC6"/>
            </w:placeholder>
            <w:dataBinding w:prefixMappings="xmlns:ns0='urn:microsoft-dynamics-nav/reports/StandardSalesInvoiceCustom/50016/'" w:xpath="/ns0:NavWordReportXmlPart[1]/ns0:Header[1]/ns0:Line[1]/ns0:Description_Line_Lbl[1]" w:storeItemID="{44BDAB6C-D095-4E43-86A7-5D6DAA1796B4}"/>
            <w:text/>
          </w:sdtPr>
          <w:sdtEndPr/>
          <w:sdtContent>
            <w:tc>
              <w:tcPr>
                <w:tcW w:w="1692" w:type="dxa"/>
                <w:tcBorders>
                  <w:bottom w:val="single" w:sz="4" w:space="0" w:color="auto"/>
                </w:tcBorders>
                <w:vAlign w:val="bottom"/>
              </w:tcPr>
              <w:p w14:paraId="29F79CB1" w14:textId="77777777" w:rsidR="00D54DEE" w:rsidRPr="00DB3913" w:rsidRDefault="00D54DEE" w:rsidP="00C26276">
                <w:pPr>
                  <w:pStyle w:val="Heading1"/>
                  <w:jc w:val="both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SalesInvoiceCustom/50016"/>
            <w:id w:val="-833229876"/>
            <w:placeholder>
              <w:docPart w:val="985D1A8CC0F94F1291A72C14E133DEC6"/>
            </w:placeholder>
            <w:dataBinding w:prefixMappings="xmlns:ns0='urn:microsoft-dynamics-nav/reports/StandardSalesInvoiceCustom/50016/'" w:xpath="/ns0:NavWordReportXmlPart[1]/ns0:Header[1]/ns0:Line[1]/ns0:ShipmentDate_Line_Lbl[1]" w:storeItemID="{44BDAB6C-D095-4E43-86A7-5D6DAA1796B4}"/>
            <w:text/>
          </w:sdtPr>
          <w:sdtEndPr/>
          <w:sdtContent>
            <w:tc>
              <w:tcPr>
                <w:tcW w:w="1021" w:type="dxa"/>
                <w:tcBorders>
                  <w:bottom w:val="single" w:sz="4" w:space="0" w:color="auto"/>
                </w:tcBorders>
                <w:vAlign w:val="bottom"/>
              </w:tcPr>
              <w:p w14:paraId="29F79CB2" w14:textId="77777777" w:rsidR="00D54DEE" w:rsidRPr="00DB3913" w:rsidRDefault="00D54DEE" w:rsidP="00C26276">
                <w:pPr>
                  <w:pStyle w:val="Heading1"/>
                  <w:jc w:val="both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SalesInvoiceCustom/50016"/>
            <w:id w:val="616415257"/>
            <w:placeholder>
              <w:docPart w:val="985D1A8CC0F94F1291A72C14E133DEC6"/>
            </w:placeholder>
            <w:dataBinding w:prefixMappings="xmlns:ns0='urn:microsoft-dynamics-nav/reports/StandardSalesInvoiceCustom/50016/'" w:xpath="/ns0:NavWordReportXmlPart[1]/ns0:Header[1]/ns0:Line[1]/ns0:Quantity_Line_Lbl[1]" w:storeItemID="{44BDAB6C-D095-4E43-86A7-5D6DAA1796B4}"/>
            <w:text/>
          </w:sdtPr>
          <w:sdtEndPr/>
          <w:sdtContent>
            <w:tc>
              <w:tcPr>
                <w:tcW w:w="797" w:type="dxa"/>
                <w:tcBorders>
                  <w:bottom w:val="single" w:sz="4" w:space="0" w:color="auto"/>
                </w:tcBorders>
                <w:vAlign w:val="bottom"/>
              </w:tcPr>
              <w:p w14:paraId="29F79CB3" w14:textId="77777777" w:rsidR="00D54DEE" w:rsidRPr="00DB3913" w:rsidRDefault="00D54DEE" w:rsidP="00394A82">
                <w:pPr>
                  <w:pStyle w:val="Heading1"/>
                  <w:jc w:val="center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790" w:type="dxa"/>
            <w:tcBorders>
              <w:bottom w:val="single" w:sz="4" w:space="0" w:color="auto"/>
            </w:tcBorders>
            <w:vAlign w:val="bottom"/>
          </w:tcPr>
          <w:p w14:paraId="29F79CB4" w14:textId="77777777" w:rsidR="00D54DEE" w:rsidRPr="00DB3913" w:rsidRDefault="00D54DEE" w:rsidP="00D54DEE">
            <w:pPr>
              <w:pStyle w:val="Heading1"/>
            </w:pPr>
          </w:p>
        </w:tc>
        <w:sdt>
          <w:sdtPr>
            <w:alias w:val="#Nav: /Header/Line/UnitPrice_Lbl"/>
            <w:tag w:val="#Nav: StandardSalesInvoiceCustom/50016"/>
            <w:id w:val="-1521079236"/>
            <w:placeholder>
              <w:docPart w:val="985D1A8CC0F94F1291A72C14E133DEC6"/>
            </w:placeholder>
            <w:dataBinding w:prefixMappings="xmlns:ns0='urn:microsoft-dynamics-nav/reports/StandardSalesInvoiceCustom/50016/'" w:xpath="/ns0:NavWordReportXmlPart[1]/ns0:Header[1]/ns0:Line[1]/ns0:UnitPrice_Lbl[1]" w:storeItemID="{44BDAB6C-D095-4E43-86A7-5D6DAA1796B4}"/>
            <w:text/>
          </w:sdtPr>
          <w:sdtEndPr/>
          <w:sdtContent>
            <w:tc>
              <w:tcPr>
                <w:tcW w:w="1365" w:type="dxa"/>
                <w:tcBorders>
                  <w:bottom w:val="single" w:sz="4" w:space="0" w:color="auto"/>
                </w:tcBorders>
                <w:vAlign w:val="bottom"/>
              </w:tcPr>
              <w:p w14:paraId="29F79CB5" w14:textId="77777777" w:rsidR="00D54DEE" w:rsidRPr="00DB3913" w:rsidRDefault="00D54DEE" w:rsidP="00C26276">
                <w:pPr>
                  <w:pStyle w:val="Heading1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sz="4" w:space="0" w:color="auto"/>
            </w:tcBorders>
            <w:vAlign w:val="bottom"/>
          </w:tcPr>
          <w:p w14:paraId="29F79CB6" w14:textId="77777777" w:rsidR="00D54DEE" w:rsidRPr="00DB3913" w:rsidRDefault="00D54DEE" w:rsidP="00D54DEE">
            <w:pPr>
              <w:pStyle w:val="Heading1"/>
            </w:pPr>
          </w:p>
        </w:tc>
        <w:sdt>
          <w:sdtPr>
            <w:alias w:val="#Nav: /Header/Line/VATPct_Line_Lbl"/>
            <w:tag w:val="#Nav: StandardSalesInvoiceCustom/50016"/>
            <w:id w:val="1291246806"/>
            <w:placeholder>
              <w:docPart w:val="985D1A8CC0F94F1291A72C14E133DEC6"/>
            </w:placeholder>
            <w:dataBinding w:prefixMappings="xmlns:ns0='urn:microsoft-dynamics-nav/reports/StandardSalesInvoiceCustom/50016/'" w:xpath="/ns0:NavWordReportXmlPart[1]/ns0:Header[1]/ns0:Line[1]/ns0:VATPct_Line_Lbl[1]" w:storeItemID="{44BDAB6C-D095-4E43-86A7-5D6DAA1796B4}"/>
            <w:text/>
          </w:sdtPr>
          <w:sdtEndPr/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29F79CB7" w14:textId="77777777" w:rsidR="00D54DEE" w:rsidRPr="00DB3913" w:rsidRDefault="00D54DEE" w:rsidP="00C26276">
                <w:pPr>
                  <w:pStyle w:val="Heading1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SalesInvoiceCustom/50016"/>
            <w:id w:val="1532234539"/>
            <w:placeholder>
              <w:docPart w:val="985D1A8CC0F94F1291A72C14E133DEC6"/>
            </w:placeholder>
            <w:dataBinding w:prefixMappings="xmlns:ns0='urn:microsoft-dynamics-nav/reports/StandardSalesInvoiceCustom/50016/'" w:xpath="/ns0:NavWordReportXmlPart[1]/ns0:Header[1]/ns0:Line[1]/ns0:LineAmount_Line_Lbl[1]" w:storeItemID="{44BDAB6C-D095-4E43-86A7-5D6DAA1796B4}"/>
            <w:text/>
          </w:sdtPr>
          <w:sdtEndPr/>
          <w:sdtContent>
            <w:tc>
              <w:tcPr>
                <w:tcW w:w="168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29F79CB8" w14:textId="77777777" w:rsidR="00D54DEE" w:rsidRPr="00DB3913" w:rsidRDefault="00D54DEE" w:rsidP="00C26276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D54DEE" w:rsidRPr="00FD3C3E" w14:paraId="29F79CC3" w14:textId="77777777" w:rsidTr="00FE28C5">
        <w:trPr>
          <w:gridAfter w:val="1"/>
          <w:wAfter w:w="797" w:type="dxa"/>
          <w:trHeight w:val="182"/>
        </w:trPr>
        <w:tc>
          <w:tcPr>
            <w:tcW w:w="1530" w:type="dxa"/>
            <w:tcBorders>
              <w:top w:val="single" w:sz="4" w:space="0" w:color="auto"/>
            </w:tcBorders>
          </w:tcPr>
          <w:p w14:paraId="29F79CBA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auto"/>
            </w:tcBorders>
          </w:tcPr>
          <w:p w14:paraId="29F79CBB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29F79CBC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29F79CBD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</w:tcBorders>
          </w:tcPr>
          <w:p w14:paraId="29F79CBE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29F79CBF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29F79CC0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9F79CC1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29F79CC2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SalesInvoiceCustom/50016"/>
          <w:id w:val="1327254768"/>
          <w15:dataBinding w:prefixMappings="xmlns:ns0='urn:microsoft-dynamics-nav/reports/StandardSalesInvoiceCustom/50016/' " w:xpath="/ns0:NavWordReportXmlPart[1]/ns0:Header[1]/ns0:Line" w:storeItemID="{44BDAB6C-D095-4E43-86A7-5D6DAA1796B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54DEE" w:rsidRPr="00FD3C3E" w14:paraId="29F79CCD" w14:textId="77777777" w:rsidTr="00FE28C5">
                <w:trPr>
                  <w:gridAfter w:val="1"/>
                  <w:wAfter w:w="797" w:type="dxa"/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SalesInvoiceCustom/5001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SalesInvoiceCustom/50016/'" w:xpath="/ns0:NavWordReportXmlPart[1]/ns0:Header[1]/ns0:Line[1]/ns0:ItemNo_Line[1]" w:storeItemID="{44BDAB6C-D095-4E43-86A7-5D6DAA1796B4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530" w:type="dxa"/>
                      </w:tcPr>
                      <w:p w14:paraId="29F79CC4" w14:textId="77777777" w:rsidR="00D54DEE" w:rsidRPr="00DA1FBA" w:rsidRDefault="00D54DEE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SalesInvoiceCustom/5001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SalesInvoiceCustom/50016/'" w:xpath="/ns0:NavWordReportXmlPart[1]/ns0:Header[1]/ns0:Line[1]/ns0:Description_Lin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1692" w:type="dxa"/>
                      </w:tcPr>
                      <w:p w14:paraId="29F79CC5" w14:textId="77777777" w:rsidR="00D54DEE" w:rsidRPr="00DA1FBA" w:rsidRDefault="00D54DEE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SalesInvoiceCustom/5001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SalesInvoiceCustom/50016/'" w:xpath="/ns0:NavWordReportXmlPart[1]/ns0:Header[1]/ns0:Line[1]/ns0:ShipmentDate_Lin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14:paraId="29F79CC6" w14:textId="77777777" w:rsidR="00D54DEE" w:rsidRPr="00DA1FBA" w:rsidRDefault="00D54DEE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SalesInvoiceCustom/5001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SalesInvoiceCustom/50016/'" w:xpath="/ns0:NavWordReportXmlPart[1]/ns0:Header[1]/ns0:Line[1]/ns0:Quantity_Lin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797" w:type="dxa"/>
                      </w:tcPr>
                      <w:p w14:paraId="29F79CC7" w14:textId="455C15A5" w:rsidR="00D54DEE" w:rsidRPr="00DA1FBA" w:rsidRDefault="00394A82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SalesInvoiceCustom/5001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SalesInvoiceCustom/50016/'" w:xpath="/ns0:NavWordReportXmlPart[1]/ns0:Header[1]/ns0:Line[1]/ns0:UnitOfMeasur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790" w:type="dxa"/>
                      </w:tcPr>
                      <w:p w14:paraId="29F79CC8" w14:textId="77777777" w:rsidR="00D54DEE" w:rsidRPr="00DA1FBA" w:rsidRDefault="00D54DEE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SalesInvoiceCustom/5001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SalesInvoiceCustom/50016/'" w:xpath="/ns0:NavWordReportXmlPart[1]/ns0:Header[1]/ns0:Line[1]/ns0:UnitPric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14:paraId="29F79CC9" w14:textId="77777777" w:rsidR="00D54DEE" w:rsidRPr="00DA1FBA" w:rsidRDefault="00D54DEE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SalesInvoiceCustom/5001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SalesInvoiceCustom/50016/'" w:xpath="/ns0:NavWordReportXmlPart[1]/ns0:Header[1]/ns0:Line[1]/ns0:LineDiscountPercentText_Lin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14:paraId="29F79CCA" w14:textId="77777777" w:rsidR="00D54DEE" w:rsidRPr="00DA1FBA" w:rsidRDefault="00D54DEE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SalesInvoiceCustom/5001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SalesInvoiceCustom/50016/'" w:xpath="/ns0:NavWordReportXmlPart[1]/ns0:Header[1]/ns0:Line[1]/ns0:VATPct_Lin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14:paraId="29F79CCB" w14:textId="77777777" w:rsidR="00D54DEE" w:rsidRPr="00DA1FBA" w:rsidRDefault="00D54DEE" w:rsidP="009B7236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tc>
                  <w:tcPr>
                    <w:tcW w:w="1682" w:type="dxa"/>
                    <w:tcMar>
                      <w:right w:w="0" w:type="dxa"/>
                    </w:tcMar>
                  </w:tcPr>
                  <w:p w14:paraId="29F79CCC" w14:textId="3BFFAE0A" w:rsidR="00D54DEE" w:rsidRPr="00DA1FBA" w:rsidRDefault="001D7EF4" w:rsidP="00F54456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sdt>
                      <w:sdtPr>
                        <w:rPr>
                          <w:sz w:val="18"/>
                          <w:szCs w:val="18"/>
                        </w:rPr>
                        <w:alias w:val="#Nav: /Header/Line/LineAmount_Line"/>
                        <w:tag w:val="#Nav: StandardSalesInvoiceCustom/50016"/>
                        <w:id w:val="-1829895906"/>
                        <w:placeholder>
                          <w:docPart w:val="3D87FDC4CF4D4D659D8B06BC5BC0CFC7"/>
                        </w:placeholder>
                        <w:dataBinding w:prefixMappings="xmlns:ns0='urn:microsoft-dynamics-nav/reports/StandardSalesInvoiceCustom/50016/'" w:xpath="/ns0:NavWordReportXmlPart[1]/ns0:Header[1]/ns0:Line[1]/ns0:LineAmount_Line[1]" w:storeItemID="{44BDAB6C-D095-4E43-86A7-5D6DAA1796B4}"/>
                        <w:text/>
                      </w:sdtPr>
                      <w:sdtEndPr/>
                      <w:sdtContent>
                        <w:r w:rsidR="00D54DEE"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b/>
            <w:bCs/>
          </w:rPr>
          <w:alias w:val="#Nav: /Header/ReportTotalsLine"/>
          <w:tag w:val="#Nav: StandardSalesInvoiceCustom/50016"/>
          <w:id w:val="1981810996"/>
          <w15:dataBinding w:prefixMappings="xmlns:ns0='urn:microsoft-dynamics-nav/reports/StandardSalesInvoiceCustom/50016/' " w:xpath="/ns0:NavWordReportXmlPart[1]/ns0:Header[1]/ns0:ReportTotalsLine" w:storeItemID="{44BDAB6C-D095-4E43-86A7-5D6DAA1796B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2773392777464E87C5BA5D6EF6C44A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6D2D67" w:rsidRPr="00FD3C3E" w14:paraId="29F79CDF" w14:textId="77777777" w:rsidTr="00FE28C5">
                <w:trPr>
                  <w:gridAfter w:val="1"/>
                  <w:wAfter w:w="797" w:type="dxa"/>
                  <w:trHeight w:val="261"/>
                </w:trPr>
                <w:tc>
                  <w:tcPr>
                    <w:tcW w:w="1530" w:type="dxa"/>
                  </w:tcPr>
                  <w:p w14:paraId="29F79CD8" w14:textId="217DECAE" w:rsidR="006D2D67" w:rsidRPr="00FD3C3E" w:rsidRDefault="006D2D67" w:rsidP="006D2D67">
                    <w:pPr>
                      <w:pStyle w:val="NoSpacing"/>
                    </w:pPr>
                  </w:p>
                </w:tc>
                <w:tc>
                  <w:tcPr>
                    <w:tcW w:w="1692" w:type="dxa"/>
                  </w:tcPr>
                  <w:p w14:paraId="29F79CD9" w14:textId="77777777" w:rsidR="006D2D67" w:rsidRPr="00FD3C3E" w:rsidRDefault="006D2D67" w:rsidP="001B2470">
                    <w:pPr>
                      <w:pStyle w:val="NoSpacing"/>
                      <w:ind w:left="623"/>
                    </w:pPr>
                  </w:p>
                </w:tc>
                <w:tc>
                  <w:tcPr>
                    <w:tcW w:w="1021" w:type="dxa"/>
                  </w:tcPr>
                  <w:p w14:paraId="29F79CDA" w14:textId="77777777" w:rsidR="006D2D67" w:rsidRPr="00FD3C3E" w:rsidRDefault="006D2D67" w:rsidP="006D2D67">
                    <w:pPr>
                      <w:pStyle w:val="NoSpacing"/>
                    </w:pPr>
                  </w:p>
                </w:tc>
                <w:tc>
                  <w:tcPr>
                    <w:tcW w:w="797" w:type="dxa"/>
                  </w:tcPr>
                  <w:p w14:paraId="29F79CDB" w14:textId="77777777" w:rsidR="006D2D67" w:rsidRPr="00FD3C3E" w:rsidRDefault="006D2D67" w:rsidP="006D2D67">
                    <w:pPr>
                      <w:pStyle w:val="NoSpacing"/>
                    </w:pPr>
                  </w:p>
                </w:tc>
                <w:tc>
                  <w:tcPr>
                    <w:tcW w:w="790" w:type="dxa"/>
                  </w:tcPr>
                  <w:p w14:paraId="29F79CDC" w14:textId="77777777" w:rsidR="006D2D67" w:rsidRPr="00FD3C3E" w:rsidRDefault="006D2D67" w:rsidP="006D2D6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SalesInvoiceCustom/50016"/>
                    <w:id w:val="1468313313"/>
                    <w:placeholder>
                      <w:docPart w:val="626C8E4D97FE4FE6A7498E4B9BF27A51"/>
                    </w:placeholder>
                    <w:dataBinding w:prefixMappings="xmlns:ns0='urn:microsoft-dynamics-nav/reports/StandardSalesInvoiceCustom/50016/'" w:xpath="/ns0:NavWordReportXmlPart[1]/ns0:Header[1]/ns0:ReportTotalsLine[1]/ns0:Description_ReportTotalsLin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14:paraId="29F79CDD" w14:textId="77777777" w:rsidR="006D2D67" w:rsidRPr="00FD3C3E" w:rsidRDefault="006D2D67" w:rsidP="009B7236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SalesInvoiceCustom/50016"/>
                    <w:id w:val="1520812946"/>
                    <w:placeholder>
                      <w:docPart w:val="626C8E4D97FE4FE6A7498E4B9BF27A51"/>
                    </w:placeholder>
                    <w:dataBinding w:prefixMappings="xmlns:ns0='urn:microsoft-dynamics-nav/reports/StandardSalesInvoiceCustom/50016/'" w:xpath="/ns0:NavWordReportXmlPart[1]/ns0:Header[1]/ns0:ReportTotalsLine[1]/ns0:Amount_ReportTotalsLine[1]" w:storeItemID="{44BDAB6C-D095-4E43-86A7-5D6DAA1796B4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14:paraId="29F79CDE" w14:textId="5B037454" w:rsidR="006D2D67" w:rsidRPr="00FD3C3E" w:rsidRDefault="006D2D67" w:rsidP="009B7236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9B7236" w:rsidRPr="00FD3C3E" w14:paraId="29F79CE7" w14:textId="2ECBF53C" w:rsidTr="000409AC">
        <w:trPr>
          <w:trHeight w:val="113"/>
        </w:trPr>
        <w:tc>
          <w:tcPr>
            <w:tcW w:w="4243" w:type="dxa"/>
            <w:gridSpan w:val="3"/>
          </w:tcPr>
          <w:sdt>
            <w:sdtPr>
              <w:alias w:val="#Nav: /Header/ShipToAddress_Lbl"/>
              <w:tag w:val="#Nav: StandardSalesInvoiceCustom/50016"/>
              <w:id w:val="653269085"/>
              <w:placeholder>
                <w:docPart w:val="CD17171E373144BBB928D9CDCD86389A"/>
              </w:placeholder>
              <w:dataBinding w:prefixMappings="xmlns:ns0='urn:microsoft-dynamics-nav/reports/StandardSalesInvoiceCustom/50016/'" w:xpath="/ns0:NavWordReportXmlPart[1]/ns0:Header[1]/ns0:ShipToAddress_Lbl[1]" w:storeItemID="{44BDAB6C-D095-4E43-86A7-5D6DAA1796B4}"/>
              <w:text/>
            </w:sdtPr>
            <w:sdtContent>
              <w:p w14:paraId="6325070A" w14:textId="77777777" w:rsidR="009B7236" w:rsidRPr="00FD3C3E" w:rsidRDefault="009B7236" w:rsidP="003E5EC1">
                <w:pPr>
                  <w:pStyle w:val="NoSpacing"/>
                </w:pPr>
                <w:proofErr w:type="spellStart"/>
                <w:r>
                  <w:t>ShipToAddress_Lbl</w:t>
                </w:r>
                <w:proofErr w:type="spellEnd"/>
              </w:p>
            </w:sdtContent>
          </w:sdt>
          <w:sdt>
            <w:sdtPr>
              <w:alias w:val="#Nav: /Header/ShipToAddress1"/>
              <w:tag w:val="#Nav: StandardSalesInvoiceCustom/50016"/>
              <w:id w:val="-1843229082"/>
              <w:placeholder>
                <w:docPart w:val="7BA1235701D543E1AA5A320255EAE67D"/>
              </w:placeholder>
              <w:dataBinding w:prefixMappings="xmlns:ns0='urn:microsoft-dynamics-nav/reports/StandardSalesInvoiceCustom/50016/'" w:xpath="/ns0:NavWordReportXmlPart[1]/ns0:Header[1]/ns0:ShipToAddress1[1]" w:storeItemID="{44BDAB6C-D095-4E43-86A7-5D6DAA1796B4}"/>
              <w:text/>
            </w:sdtPr>
            <w:sdtContent>
              <w:p w14:paraId="1E8BEEE4" w14:textId="77777777" w:rsidR="009B7236" w:rsidRDefault="009B7236" w:rsidP="003E5EC1">
                <w:pPr>
                  <w:pStyle w:val="NoSpacing"/>
                </w:pPr>
                <w:r>
                  <w:t>ShipToAddress1</w:t>
                </w:r>
              </w:p>
            </w:sdtContent>
          </w:sdt>
          <w:sdt>
            <w:sdtPr>
              <w:alias w:val="#Nav: /Header/ShipToAddress2"/>
              <w:tag w:val="#Nav: StandardSalesInvoiceCustom/50016"/>
              <w:id w:val="204148227"/>
              <w:placeholder>
                <w:docPart w:val="7BA1235701D543E1AA5A320255EAE67D"/>
              </w:placeholder>
              <w:dataBinding w:prefixMappings="xmlns:ns0='urn:microsoft-dynamics-nav/reports/StandardSalesInvoiceCustom/50016/'" w:xpath="/ns0:NavWordReportXmlPart[1]/ns0:Header[1]/ns0:ShipToAddress2[1]" w:storeItemID="{44BDAB6C-D095-4E43-86A7-5D6DAA1796B4}"/>
              <w:text/>
            </w:sdtPr>
            <w:sdtContent>
              <w:p w14:paraId="795855A6" w14:textId="77777777" w:rsidR="009B7236" w:rsidRDefault="009B7236" w:rsidP="003E5EC1">
                <w:pPr>
                  <w:pStyle w:val="NoSpacing"/>
                </w:pPr>
                <w:r>
                  <w:t>ShipToAddress2</w:t>
                </w:r>
              </w:p>
            </w:sdtContent>
          </w:sdt>
          <w:p w14:paraId="272A01BB" w14:textId="77777777" w:rsidR="009B7236" w:rsidRDefault="009B7236" w:rsidP="009B7236">
            <w:pPr>
              <w:pStyle w:val="NoSpacing"/>
              <w:tabs>
                <w:tab w:val="center" w:pos="2093"/>
              </w:tabs>
            </w:pPr>
            <w:sdt>
              <w:sdtPr>
                <w:alias w:val="#Nav: /Header/ShipToAddress3"/>
                <w:tag w:val="#Nav: StandardSalesInvoiceCustom/50016"/>
                <w:id w:val="-256448477"/>
                <w:placeholder>
                  <w:docPart w:val="7BA1235701D543E1AA5A320255EAE67D"/>
                </w:placeholder>
                <w:dataBinding w:prefixMappings="xmlns:ns0='urn:microsoft-dynamics-nav/reports/StandardSalesInvoiceCustom/50016/'" w:xpath="/ns0:NavWordReportXmlPart[1]/ns0:Header[1]/ns0:ShipToAddress3[1]" w:storeItemID="{44BDAB6C-D095-4E43-86A7-5D6DAA1796B4}"/>
                <w:text/>
              </w:sdtPr>
              <w:sdtContent>
                <w:r>
                  <w:t>ShipToAddress3</w:t>
                </w:r>
              </w:sdtContent>
            </w:sdt>
            <w:r>
              <w:tab/>
            </w:r>
          </w:p>
          <w:p w14:paraId="29F79CE2" w14:textId="06C4E3EE" w:rsidR="009B7236" w:rsidRPr="00FD3C3E" w:rsidRDefault="009B7236" w:rsidP="009B7236">
            <w:pPr>
              <w:pStyle w:val="NoSpacing"/>
              <w:tabs>
                <w:tab w:val="center" w:pos="2093"/>
              </w:tabs>
            </w:pPr>
            <w:sdt>
              <w:sdtPr>
                <w:id w:val="-842627263"/>
                <w:placeholder>
                  <w:docPart w:val="DefaultPlaceholder_-1854013440"/>
                </w:placeholder>
                <w:dataBinding w:prefixMappings="xmlns:ns0='urn:microsoft-dynamics-nav/reports/StandardSalesInvoiceCustom/50016/' " w:xpath="/ns0:NavWordReportXmlPart[1]/ns0:Header[1]/ns0:ShipToAddress4[1]" w:storeItemID="{44BDAB6C-D095-4E43-86A7-5D6DAA1796B4}"/>
                <w:text/>
              </w:sdtPr>
              <w:sdtContent>
                <w:r>
                  <w:t>ShipToAddress4</w:t>
                </w:r>
              </w:sdtContent>
            </w:sdt>
          </w:p>
        </w:tc>
        <w:tc>
          <w:tcPr>
            <w:tcW w:w="797" w:type="dxa"/>
          </w:tcPr>
          <w:p w14:paraId="29F79CE3" w14:textId="77777777" w:rsidR="009B7236" w:rsidRPr="00FD3C3E" w:rsidRDefault="009B7236" w:rsidP="003E5EC1">
            <w:pPr>
              <w:pStyle w:val="NoSpacing"/>
            </w:pPr>
          </w:p>
        </w:tc>
        <w:tc>
          <w:tcPr>
            <w:tcW w:w="790" w:type="dxa"/>
          </w:tcPr>
          <w:p w14:paraId="29F79CE4" w14:textId="77777777" w:rsidR="009B7236" w:rsidRPr="00FD3C3E" w:rsidRDefault="009B7236" w:rsidP="003E5EC1">
            <w:pPr>
              <w:pStyle w:val="NoSpacing"/>
            </w:pPr>
          </w:p>
        </w:tc>
        <w:sdt>
          <w:sdtPr>
            <w:rPr>
              <w:b/>
            </w:rPr>
            <w:alias w:val="#Nav: /Header/Totals/TotalIncludingVATText"/>
            <w:tag w:val="#Nav: StandardSalesInvoiceCustom/50016"/>
            <w:id w:val="721562155"/>
            <w:placeholder>
              <w:docPart w:val="CFC29A4949304DB5A48573D47B4ABC02"/>
            </w:placeholder>
            <w:dataBinding w:prefixMappings="xmlns:ns0='urn:microsoft-dynamics-nav/reports/StandardSalesInvoiceCustom/50016/'" w:xpath="/ns0:NavWordReportXmlPart[1]/ns0:Header[1]/ns0:Totals[1]/ns0:TotalIncludingVATText[1]" w:storeItemID="{44BDAB6C-D095-4E43-86A7-5D6DAA1796B4}"/>
            <w:text/>
          </w:sdtPr>
          <w:sdtContent>
            <w:tc>
              <w:tcPr>
                <w:tcW w:w="2694" w:type="dxa"/>
                <w:gridSpan w:val="3"/>
              </w:tcPr>
              <w:p w14:paraId="29F79CE5" w14:textId="4C535EC6" w:rsidR="009B7236" w:rsidRPr="00FD3C3E" w:rsidRDefault="009B7236" w:rsidP="003E5EC1">
                <w:pPr>
                  <w:pStyle w:val="NoSpacing"/>
                </w:pPr>
                <w:proofErr w:type="spellStart"/>
                <w:r>
                  <w:rPr>
                    <w:b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IncludingVAT"/>
            <w:tag w:val="#Nav: StandardSalesInvoiceCustom/50016"/>
            <w:id w:val="74169730"/>
            <w:placeholder>
              <w:docPart w:val="8DC073629CCC46F295E857FB25249C03"/>
            </w:placeholder>
            <w:dataBinding w:prefixMappings="xmlns:ns0='urn:microsoft-dynamics-nav/reports/StandardSalesInvoiceCustom/50016/'" w:xpath="/ns0:NavWordReportXmlPart[1]/ns0:Header[1]/ns0:Totals[1]/ns0:TotalAmountIncludingVAT[1]" w:storeItemID="{44BDAB6C-D095-4E43-86A7-5D6DAA1796B4}"/>
            <w:text/>
          </w:sdtPr>
          <w:sdtContent>
            <w:tc>
              <w:tcPr>
                <w:tcW w:w="1682" w:type="dxa"/>
                <w:tcMar>
                  <w:right w:w="0" w:type="dxa"/>
                </w:tcMar>
              </w:tcPr>
              <w:p w14:paraId="29F79CE6" w14:textId="0C070B79" w:rsidR="009B7236" w:rsidRPr="00FD3C3E" w:rsidRDefault="009B7236" w:rsidP="00F54456">
                <w:pPr>
                  <w:pStyle w:val="NoSpacing"/>
                  <w:jc w:val="right"/>
                </w:pPr>
                <w:proofErr w:type="spellStart"/>
                <w:r>
                  <w:rPr>
                    <w:b/>
                  </w:rPr>
                  <w:t>TotalAmountIncludingVAT</w:t>
                </w:r>
                <w:proofErr w:type="spellEnd"/>
              </w:p>
            </w:tc>
          </w:sdtContent>
        </w:sdt>
        <w:tc>
          <w:tcPr>
            <w:tcW w:w="797" w:type="dxa"/>
          </w:tcPr>
          <w:p w14:paraId="618BD410" w14:textId="77777777" w:rsidR="009B7236" w:rsidRPr="00FD3C3E" w:rsidRDefault="009B7236" w:rsidP="003E5EC1">
            <w:pPr>
              <w:spacing w:after="160" w:line="259" w:lineRule="auto"/>
            </w:pPr>
          </w:p>
        </w:tc>
      </w:tr>
      <w:tr w:rsidR="00B72BEF" w:rsidRPr="00FD3C3E" w14:paraId="29F79CEF" w14:textId="77777777" w:rsidTr="00106175">
        <w:trPr>
          <w:gridAfter w:val="1"/>
          <w:wAfter w:w="797" w:type="dxa"/>
          <w:trHeight w:val="227"/>
        </w:trPr>
        <w:tc>
          <w:tcPr>
            <w:tcW w:w="4243" w:type="dxa"/>
            <w:gridSpan w:val="3"/>
            <w:vMerge w:val="restart"/>
          </w:tcPr>
          <w:p w14:paraId="20CDE90F" w14:textId="77777777" w:rsidR="009B7236" w:rsidRDefault="00B67FAA" w:rsidP="009B7236">
            <w:pPr>
              <w:pStyle w:val="NoSpacing"/>
              <w:tabs>
                <w:tab w:val="left" w:pos="3142"/>
              </w:tabs>
              <w:rPr>
                <w:lang w:val="da-DK"/>
              </w:rPr>
            </w:pPr>
            <w:sdt>
              <w:sdtPr>
                <w:rPr>
                  <w:lang w:val="da-DK"/>
                </w:rPr>
                <w:alias w:val="#Nav: /Header/ShipToAddress5"/>
                <w:tag w:val="#Nav: StandardSalesInvoiceCustom/50016"/>
                <w:id w:val="1401087821"/>
                <w:placeholder>
                  <w:docPart w:val="5565E692EB18415D9F28421714D26167"/>
                </w:placeholder>
                <w:dataBinding w:prefixMappings="xmlns:ns0='urn:microsoft-dynamics-nav/reports/StandardSalesInvoiceCustom/50016/'" w:xpath="/ns0:NavWordReportXmlPart[1]/ns0:Header[1]/ns0:ShipToAddress5[1]" w:storeItemID="{44BDAB6C-D095-4E43-86A7-5D6DAA1796B4}"/>
                <w:text/>
              </w:sdtPr>
              <w:sdtEndPr/>
              <w:sdtContent>
                <w:r w:rsidR="00B72BEF">
                  <w:rPr>
                    <w:lang w:val="da-DK"/>
                  </w:rPr>
                  <w:t>ShipToAddress5</w:t>
                </w:r>
              </w:sdtContent>
            </w:sdt>
          </w:p>
          <w:p w14:paraId="0C4B33D6" w14:textId="77777777" w:rsidR="009B7236" w:rsidRDefault="009B7236" w:rsidP="009B7236">
            <w:pPr>
              <w:pStyle w:val="NoSpacing"/>
              <w:tabs>
                <w:tab w:val="left" w:pos="2394"/>
                <w:tab w:val="right" w:pos="4186"/>
              </w:tabs>
              <w:rPr>
                <w:lang w:val="da-DK"/>
              </w:rPr>
            </w:pPr>
            <w:sdt>
              <w:sdtPr>
                <w:rPr>
                  <w:lang w:val="da-DK"/>
                </w:rPr>
                <w:id w:val="1888983102"/>
                <w:placeholder>
                  <w:docPart w:val="DefaultPlaceholder_-1854013440"/>
                </w:placeholder>
                <w:dataBinding w:prefixMappings="xmlns:ns0='urn:microsoft-dynamics-nav/reports/StandardSalesInvoiceCustom/50016/' " w:xpath="/ns0:NavWordReportXmlPart[1]/ns0:Header[1]/ns0:ShipToAddress6[1]" w:storeItemID="{44BDAB6C-D095-4E43-86A7-5D6DAA1796B4}"/>
                <w:text/>
              </w:sdtPr>
              <w:sdtContent>
                <w:r>
                  <w:rPr>
                    <w:lang w:val="da-DK"/>
                  </w:rPr>
                  <w:t>ShipToAddress6</w:t>
                </w:r>
              </w:sdtContent>
            </w:sdt>
          </w:p>
          <w:p w14:paraId="02F5DB0B" w14:textId="48126B8B" w:rsidR="006D66F0" w:rsidRDefault="009B7236" w:rsidP="009B7236">
            <w:pPr>
              <w:pStyle w:val="NoSpacing"/>
              <w:tabs>
                <w:tab w:val="left" w:pos="2394"/>
                <w:tab w:val="right" w:pos="4186"/>
              </w:tabs>
              <w:rPr>
                <w:lang w:val="da-DK"/>
              </w:rPr>
            </w:pPr>
            <w:sdt>
              <w:sdtPr>
                <w:rPr>
                  <w:lang w:val="da-DK"/>
                </w:rPr>
                <w:id w:val="-1255051925"/>
                <w:placeholder>
                  <w:docPart w:val="DefaultPlaceholder_-1854013440"/>
                </w:placeholder>
                <w:dataBinding w:prefixMappings="xmlns:ns0='urn:microsoft-dynamics-nav/reports/StandardSalesInvoiceCustom/50016/' " w:xpath="/ns0:NavWordReportXmlPart[1]/ns0:Header[1]/ns0:ShipToAddress7[1]" w:storeItemID="{44BDAB6C-D095-4E43-86A7-5D6DAA1796B4}"/>
                <w:text/>
              </w:sdtPr>
              <w:sdtContent>
                <w:r>
                  <w:rPr>
                    <w:lang w:val="da-DK"/>
                  </w:rPr>
                  <w:t>ShipToAddress7</w:t>
                </w:r>
              </w:sdtContent>
            </w:sdt>
            <w:bookmarkStart w:id="0" w:name="_GoBack"/>
            <w:bookmarkEnd w:id="0"/>
            <w:r>
              <w:rPr>
                <w:lang w:val="da-DK"/>
              </w:rPr>
              <w:t xml:space="preserve">  </w:t>
            </w:r>
          </w:p>
          <w:p w14:paraId="353ED005" w14:textId="08CB868F" w:rsidR="00B72BEF" w:rsidRDefault="009B7236" w:rsidP="009B7236">
            <w:pPr>
              <w:pStyle w:val="NoSpacing"/>
              <w:tabs>
                <w:tab w:val="left" w:pos="2394"/>
                <w:tab w:val="right" w:pos="4186"/>
              </w:tabs>
              <w:rPr>
                <w:lang w:val="da-DK"/>
              </w:rPr>
            </w:pPr>
            <w:sdt>
              <w:sdtPr>
                <w:rPr>
                  <w:lang w:val="da-DK"/>
                </w:rPr>
                <w:id w:val="-1782801741"/>
                <w:placeholder>
                  <w:docPart w:val="DefaultPlaceholder_-1854013440"/>
                </w:placeholder>
                <w:dataBinding w:prefixMappings="xmlns:ns0='urn:microsoft-dynamics-nav/reports/StandardSalesInvoiceCustom/50016/' " w:xpath="/ns0:NavWordReportXmlPart[1]/ns0:Header[1]/ns0:ShipToAddress8[1]" w:storeItemID="{44BDAB6C-D095-4E43-86A7-5D6DAA1796B4}"/>
                <w:text/>
              </w:sdtPr>
              <w:sdtContent>
                <w:r>
                  <w:rPr>
                    <w:lang w:val="da-DK"/>
                  </w:rPr>
                  <w:t>ShipToAddress8</w:t>
                </w:r>
              </w:sdtContent>
            </w:sdt>
          </w:p>
          <w:p w14:paraId="29F79CEA" w14:textId="621C61C4" w:rsidR="009B7236" w:rsidRPr="00FD3C3E" w:rsidRDefault="009B7236" w:rsidP="009B7236">
            <w:pPr>
              <w:pStyle w:val="NoSpacing"/>
              <w:tabs>
                <w:tab w:val="left" w:pos="2394"/>
                <w:tab w:val="right" w:pos="4186"/>
              </w:tabs>
            </w:pPr>
          </w:p>
        </w:tc>
        <w:tc>
          <w:tcPr>
            <w:tcW w:w="797" w:type="dxa"/>
          </w:tcPr>
          <w:p w14:paraId="29F79CEB" w14:textId="77777777" w:rsidR="00B72BEF" w:rsidRPr="00FD3C3E" w:rsidRDefault="00B72BEF" w:rsidP="003E5EC1">
            <w:pPr>
              <w:pStyle w:val="NoSpacing"/>
            </w:pPr>
          </w:p>
        </w:tc>
        <w:tc>
          <w:tcPr>
            <w:tcW w:w="790" w:type="dxa"/>
          </w:tcPr>
          <w:p w14:paraId="29F79CEC" w14:textId="77777777" w:rsidR="00B72BEF" w:rsidRPr="00FD3C3E" w:rsidRDefault="00B72BEF" w:rsidP="003E5EC1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29F79CED" w14:textId="4AEE7DAA" w:rsidR="00B72BEF" w:rsidRPr="00FD3C3E" w:rsidRDefault="00B72BEF" w:rsidP="003E5EC1">
            <w:pPr>
              <w:pStyle w:val="NoSpacing"/>
              <w:rPr>
                <w:b/>
              </w:rPr>
            </w:pPr>
          </w:p>
        </w:tc>
        <w:tc>
          <w:tcPr>
            <w:tcW w:w="1682" w:type="dxa"/>
            <w:tcMar>
              <w:right w:w="0" w:type="dxa"/>
            </w:tcMar>
          </w:tcPr>
          <w:p w14:paraId="29F79CEE" w14:textId="63E6DC5F" w:rsidR="00B72BEF" w:rsidRPr="00FD3C3E" w:rsidRDefault="00B72BEF" w:rsidP="003E5EC1">
            <w:pPr>
              <w:pStyle w:val="NoSpacing"/>
              <w:jc w:val="right"/>
              <w:rPr>
                <w:b/>
              </w:rPr>
            </w:pPr>
          </w:p>
        </w:tc>
      </w:tr>
      <w:tr w:rsidR="00B72BEF" w:rsidRPr="00FD3C3E" w14:paraId="16D80A8C" w14:textId="77777777" w:rsidTr="00106175">
        <w:trPr>
          <w:gridAfter w:val="1"/>
          <w:wAfter w:w="797" w:type="dxa"/>
          <w:trHeight w:val="227"/>
        </w:trPr>
        <w:tc>
          <w:tcPr>
            <w:tcW w:w="4243" w:type="dxa"/>
            <w:gridSpan w:val="3"/>
            <w:vMerge/>
          </w:tcPr>
          <w:p w14:paraId="43A4E786" w14:textId="1D976C80" w:rsidR="00B72BEF" w:rsidRPr="00FD3C3E" w:rsidRDefault="00B72BEF" w:rsidP="003E5EC1">
            <w:pPr>
              <w:pStyle w:val="NoSpacing"/>
            </w:pPr>
          </w:p>
        </w:tc>
        <w:tc>
          <w:tcPr>
            <w:tcW w:w="797" w:type="dxa"/>
          </w:tcPr>
          <w:p w14:paraId="2852E762" w14:textId="77777777" w:rsidR="00B72BEF" w:rsidRPr="00FD3C3E" w:rsidRDefault="00B72BEF" w:rsidP="003E5EC1">
            <w:pPr>
              <w:pStyle w:val="NoSpacing"/>
            </w:pPr>
          </w:p>
        </w:tc>
        <w:tc>
          <w:tcPr>
            <w:tcW w:w="790" w:type="dxa"/>
          </w:tcPr>
          <w:p w14:paraId="0F835D11" w14:textId="77777777" w:rsidR="00B72BEF" w:rsidRPr="00FD3C3E" w:rsidRDefault="00B72BEF" w:rsidP="003E5EC1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3D960D13" w14:textId="77777777" w:rsidR="00B72BEF" w:rsidRDefault="00B72BEF" w:rsidP="003E5EC1">
            <w:pPr>
              <w:pStyle w:val="NoSpacing"/>
              <w:rPr>
                <w:b/>
              </w:rPr>
            </w:pPr>
          </w:p>
        </w:tc>
        <w:tc>
          <w:tcPr>
            <w:tcW w:w="1682" w:type="dxa"/>
            <w:tcMar>
              <w:right w:w="0" w:type="dxa"/>
            </w:tcMar>
          </w:tcPr>
          <w:p w14:paraId="408058B6" w14:textId="77777777" w:rsidR="00B72BEF" w:rsidRDefault="00B72BEF" w:rsidP="003E5EC1">
            <w:pPr>
              <w:pStyle w:val="NoSpacing"/>
              <w:jc w:val="right"/>
              <w:rPr>
                <w:b/>
              </w:rPr>
            </w:pPr>
          </w:p>
        </w:tc>
      </w:tr>
      <w:tr w:rsidR="003E5EC1" w:rsidRPr="00FD3C3E" w14:paraId="4985E6C8" w14:textId="77777777" w:rsidTr="0038466F">
        <w:trPr>
          <w:gridAfter w:val="1"/>
          <w:wAfter w:w="797" w:type="dxa"/>
          <w:trHeight w:val="227"/>
        </w:trPr>
        <w:tc>
          <w:tcPr>
            <w:tcW w:w="1530" w:type="dxa"/>
          </w:tcPr>
          <w:p w14:paraId="3C35A042" w14:textId="513E24F1" w:rsidR="003E5EC1" w:rsidRPr="00204F31" w:rsidRDefault="003E5EC1" w:rsidP="003E5EC1">
            <w:pPr>
              <w:pStyle w:val="NoSpacing"/>
              <w:rPr>
                <w:lang w:val="da-DK"/>
              </w:rPr>
            </w:pPr>
          </w:p>
        </w:tc>
        <w:tc>
          <w:tcPr>
            <w:tcW w:w="1692" w:type="dxa"/>
          </w:tcPr>
          <w:p w14:paraId="7051D0C7" w14:textId="77777777" w:rsidR="003E5EC1" w:rsidRPr="00FD3C3E" w:rsidRDefault="003E5EC1" w:rsidP="003E5EC1">
            <w:pPr>
              <w:pStyle w:val="NoSpacing"/>
            </w:pPr>
          </w:p>
        </w:tc>
        <w:tc>
          <w:tcPr>
            <w:tcW w:w="1021" w:type="dxa"/>
          </w:tcPr>
          <w:p w14:paraId="0DC3431B" w14:textId="77777777" w:rsidR="003E5EC1" w:rsidRPr="00FD3C3E" w:rsidRDefault="003E5EC1" w:rsidP="003E5EC1">
            <w:pPr>
              <w:pStyle w:val="NoSpacing"/>
            </w:pPr>
          </w:p>
        </w:tc>
        <w:tc>
          <w:tcPr>
            <w:tcW w:w="797" w:type="dxa"/>
          </w:tcPr>
          <w:p w14:paraId="16F20A00" w14:textId="77777777" w:rsidR="003E5EC1" w:rsidRPr="00FD3C3E" w:rsidRDefault="003E5EC1" w:rsidP="003E5EC1">
            <w:pPr>
              <w:pStyle w:val="NoSpacing"/>
            </w:pPr>
          </w:p>
        </w:tc>
        <w:tc>
          <w:tcPr>
            <w:tcW w:w="790" w:type="dxa"/>
          </w:tcPr>
          <w:p w14:paraId="5E765566" w14:textId="77777777" w:rsidR="003E5EC1" w:rsidRPr="00FD3C3E" w:rsidRDefault="003E5EC1" w:rsidP="003E5EC1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7CB71B1E" w14:textId="77777777" w:rsidR="003E5EC1" w:rsidRDefault="003E5EC1" w:rsidP="003E5EC1">
            <w:pPr>
              <w:pStyle w:val="NoSpacing"/>
              <w:rPr>
                <w:b/>
              </w:rPr>
            </w:pPr>
          </w:p>
        </w:tc>
        <w:tc>
          <w:tcPr>
            <w:tcW w:w="1682" w:type="dxa"/>
            <w:tcMar>
              <w:right w:w="0" w:type="dxa"/>
            </w:tcMar>
          </w:tcPr>
          <w:p w14:paraId="179851C6" w14:textId="77777777" w:rsidR="003E5EC1" w:rsidRDefault="003E5EC1" w:rsidP="003E5EC1">
            <w:pPr>
              <w:pStyle w:val="NoSpacing"/>
              <w:jc w:val="right"/>
              <w:rPr>
                <w:b/>
              </w:rPr>
            </w:pPr>
          </w:p>
        </w:tc>
      </w:tr>
    </w:tbl>
    <w:p w14:paraId="29F79CFF" w14:textId="77777777" w:rsidR="005D2423" w:rsidRDefault="005D2423" w:rsidP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SalesInvoiceCustom/50016"/>
          <w:id w:val="-1502423256"/>
          <w15:dataBinding w:prefixMappings="xmlns:ns0='urn:microsoft-dynamics-nav/reports/StandardSalesInvoiceCustom/50016/' " w:xpath="/ns0:NavWordReportXmlPart[1]/ns0:Header[1]/ns0:LineFee" w:storeItemID="{44BDAB6C-D095-4E43-86A7-5D6DAA1796B4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14:paraId="29F79D01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SalesInvoiceCustom/5001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SalesInvoiceCustom/50016/'" w:xpath="/ns0:NavWordReportXmlPart[1]/ns0:Header[1]/ns0:LineFee[1]/ns0:LineFeeCaptionText[1]" w:storeItemID="{44BDAB6C-D095-4E43-86A7-5D6DAA1796B4}"/>
                      <w:text/>
                    </w:sdtPr>
                    <w:sdtEndPr/>
                    <w:sdtContent>
                      <w:p w14:paraId="29F79D00" w14:textId="77777777" w:rsidR="00D54DEE" w:rsidRDefault="00D54DEE" w:rsidP="009B7236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29F79D02" w14:textId="77777777" w:rsidR="00123A7D" w:rsidRDefault="00123A7D" w:rsidP="00123A7D">
      <w:pPr>
        <w:pStyle w:val="Style1"/>
      </w:pPr>
    </w:p>
    <w:sdt>
      <w:sdtPr>
        <w:rPr>
          <w:rFonts w:ascii="Calibri" w:eastAsia="Calibri" w:hAnsi="Calibri" w:cs="Times New Roman"/>
          <w:color w:val="0070C0"/>
          <w:szCs w:val="16"/>
          <w:u w:val="single"/>
        </w:rPr>
        <w:alias w:val="#Nav: /Header/PaymentReportingArgument"/>
        <w:tag w:val="#Nav: StandardSalesInvoiceCustom/50016"/>
        <w:id w:val="940566818"/>
        <w15:dataBinding w:prefixMappings="xmlns:ns0='urn:microsoft-dynamics-nav/reports/StandardSalesInvoiceCustom/50016/' " w:xpath="/ns0:NavWordReportXmlPart[1]/ns0:Header[1]/ns0:PaymentReportingArgument" w:storeItemID="{44BDAB6C-D095-4E43-86A7-5D6DAA1796B4}"/>
        <w15:repeatingSection/>
      </w:sdtPr>
      <w:sdtEndPr/>
      <w:sdtContent>
        <w:sdt>
          <w:sdtPr>
            <w:rPr>
              <w:rFonts w:ascii="Calibri" w:eastAsia="Calibri" w:hAnsi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SalesInvoiceCustom/50016"/>
                <w:id w:val="-804161553"/>
                <w:showingPlcHdr/>
                <w:dataBinding w:prefixMappings="xmlns:ns0='urn:microsoft-dynamics-nav/reports/StandardSalesInvoiceCustom/50016/'" w:xpath="/ns0:NavWordReportXmlPart[1]/ns0:Header[1]/ns0:PaymentReportingArgument[1]/ns0:PaymentServiceLogo[1]" w:storeItemID="{44BDAB6C-D095-4E43-86A7-5D6DAA1796B4}"/>
                <w:picture/>
              </w:sdtPr>
              <w:sdtEndPr/>
              <w:sdtContent>
                <w:p w14:paraId="29F79D03" w14:textId="77777777" w:rsidR="00123A7D" w:rsidRDefault="00123A7D" w:rsidP="009B7236">
                  <w:r>
                    <w:rPr>
                      <w:noProof/>
                    </w:rPr>
                    <w:drawing>
                      <wp:inline distT="0" distB="0" distL="0" distR="0" wp14:anchorId="29F79D05" wp14:editId="29F79D06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SalesInvoiceCustom/5001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SalesInvoiceCustom/50016/'" w:xpath="/ns0:NavWordReportXmlPart[1]/ns0:Header[1]/ns0:PaymentReportingArgument[1]/ns0:PaymentServiceText_Url[1]" w:storeItemID="{44BDAB6C-D095-4E43-86A7-5D6DAA1796B4}"/>
                <w:text/>
              </w:sdtPr>
              <w:sdtEndPr/>
              <w:sdtContent>
                <w:p w14:paraId="29F79D04" w14:textId="77777777" w:rsidR="00245B0E" w:rsidRPr="00123A7D" w:rsidRDefault="00123A7D" w:rsidP="009B7236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="00245B0E" w:rsidRPr="00123A7D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2796B" w14:textId="77777777" w:rsidR="00B67FAA" w:rsidRDefault="00B67FAA" w:rsidP="00E40C63">
      <w:pPr>
        <w:spacing w:after="0"/>
      </w:pPr>
      <w:r>
        <w:separator/>
      </w:r>
    </w:p>
  </w:endnote>
  <w:endnote w:type="continuationSeparator" w:id="0">
    <w:p w14:paraId="613B9F97" w14:textId="77777777" w:rsidR="00B67FAA" w:rsidRDefault="00B67FAA" w:rsidP="00E40C63">
      <w:pPr>
        <w:spacing w:after="0"/>
      </w:pPr>
      <w:r>
        <w:continuationSeparator/>
      </w:r>
    </w:p>
  </w:endnote>
  <w:endnote w:type="continuationNotice" w:id="1">
    <w:p w14:paraId="3BEE9E15" w14:textId="77777777" w:rsidR="00B67FAA" w:rsidRDefault="00B67FA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C43F2" w14:textId="77777777" w:rsidR="001F304D" w:rsidRDefault="001F3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29F79D14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29F79D12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SalesInvoiceCustom/5001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SalesInvoiceCustom/50016/'" w:xpath="/ns0:NavWordReportXmlPart[1]/ns0:Header[1]/ns0:CompanyLegalStatement[1]" w:storeItemID="{44BDAB6C-D095-4E43-86A7-5D6DAA1796B4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9F79D11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29F79D13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29F79D15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14:paraId="29F79D1E" w14:textId="77777777" w:rsidTr="0090637C">
      <w:sdt>
        <w:sdtPr>
          <w:rPr>
            <w:lang w:val="da-DK"/>
          </w:rPr>
          <w:alias w:val="#Nav: /Header/CompanyLegalStatement"/>
          <w:tag w:val="#Nav: StandardSalesInvoiceCustom/50016"/>
          <w:id w:val="1896625259"/>
          <w:placeholder>
            <w:docPart w:val="054778FD3B804B0395E33E0348229CE9"/>
          </w:placeholder>
          <w:dataBinding w:prefixMappings="xmlns:ns0='urn:microsoft-dynamics-nav/reports/StandardSalesInvoiceCustom/50016/'" w:xpath="/ns0:NavWordReportXmlPart[1]/ns0:Header[1]/ns0:CompanyLegalStatement[1]" w:storeItemID="{44BDAB6C-D095-4E43-86A7-5D6DAA1796B4}"/>
          <w:text/>
        </w:sdtPr>
        <w:sdtEndPr/>
        <w:sdtContent>
          <w:tc>
            <w:tcPr>
              <w:tcW w:w="5000" w:type="pct"/>
              <w:gridSpan w:val="4"/>
            </w:tcPr>
            <w:p w14:paraId="29F79D1D" w14:textId="77777777"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14:paraId="29F79D23" w14:textId="77777777" w:rsidTr="0090637C">
      <w:sdt>
        <w:sdtPr>
          <w:alias w:val="#Nav: /Header/CompanyVATRegistrationNo_Lbl"/>
          <w:tag w:val="#Nav: StandardSalesInvoiceCustom/50016"/>
          <w:id w:val="1000698169"/>
          <w:placeholder>
            <w:docPart w:val="5B0A98CDBECA4FC3BC7918DD25E7F753"/>
          </w:placeholder>
          <w:dataBinding w:prefixMappings="xmlns:ns0='urn:microsoft-dynamics-nav/reports/StandardSalesInvoiceCustom/50016/'" w:xpath="/ns0:NavWordReportXmlPart[1]/ns0:Header[1]/ns0:CompanyVATRegistrationNo_Lbl[1]" w:storeItemID="{44BDAB6C-D095-4E43-86A7-5D6DAA1796B4}"/>
          <w:text/>
        </w:sdtPr>
        <w:sdtEndPr/>
        <w:sdtContent>
          <w:tc>
            <w:tcPr>
              <w:tcW w:w="1250" w:type="pct"/>
            </w:tcPr>
            <w:p w14:paraId="29F79D1F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tc>
        <w:tcPr>
          <w:tcW w:w="1250" w:type="pct"/>
        </w:tcPr>
        <w:p w14:paraId="29F79D20" w14:textId="21611340" w:rsidR="00C43401" w:rsidRDefault="00C43401" w:rsidP="00C43401">
          <w:pPr>
            <w:pStyle w:val="Heading2"/>
            <w:outlineLvl w:val="1"/>
          </w:pPr>
        </w:p>
      </w:tc>
      <w:sdt>
        <w:sdtPr>
          <w:alias w:val="#Nav: /Header/CompanyPhoneNo_Lbl"/>
          <w:tag w:val="#Nav: StandardSalesInvoiceCustom/50016"/>
          <w:id w:val="560367384"/>
          <w:placeholder>
            <w:docPart w:val="A81DB1F39E204D46A84F95F9F080C66B"/>
          </w:placeholder>
          <w:dataBinding w:prefixMappings="xmlns:ns0='urn:microsoft-dynamics-nav/reports/StandardSalesInvoiceCustom/50016/'" w:xpath="/ns0:NavWordReportXmlPart[1]/ns0:Header[1]/ns0:CompanyPhoneNo_Lbl[1]" w:storeItemID="{44BDAB6C-D095-4E43-86A7-5D6DAA1796B4}"/>
          <w:text/>
        </w:sdtPr>
        <w:sdtEndPr/>
        <w:sdtContent>
          <w:tc>
            <w:tcPr>
              <w:tcW w:w="1250" w:type="pct"/>
            </w:tcPr>
            <w:p w14:paraId="29F79D21" w14:textId="77777777" w:rsidR="00C43401" w:rsidRDefault="00C43401" w:rsidP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SalesInvoiceCustom/50016"/>
          <w:id w:val="-272474917"/>
          <w:placeholder>
            <w:docPart w:val="7F8B9C0B253F40E1A624578D9A23ECDD"/>
          </w:placeholder>
          <w:dataBinding w:prefixMappings="xmlns:ns0='urn:microsoft-dynamics-nav/reports/StandardSalesInvoiceCustom/50016/'" w:xpath="/ns0:NavWordReportXmlPart[1]/ns0:Header[1]/ns0:EMail_Header_Lbl[1]" w:storeItemID="{44BDAB6C-D095-4E43-86A7-5D6DAA1796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29F79D22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14:paraId="29F79D28" w14:textId="77777777" w:rsidTr="0090637C">
      <w:sdt>
        <w:sdtPr>
          <w:alias w:val="#Nav: /Header/CompanyVATRegistrationNo"/>
          <w:tag w:val="#Nav: StandardSalesInvoiceCustom/50016"/>
          <w:id w:val="-1968960596"/>
          <w:placeholder>
            <w:docPart w:val="542B45161D324E28AEE5E66E927497EC"/>
          </w:placeholder>
          <w:dataBinding w:prefixMappings="xmlns:ns0='urn:microsoft-dynamics-nav/reports/StandardSalesInvoiceCustom/50016/'" w:xpath="/ns0:NavWordReportXmlPart[1]/ns0:Header[1]/ns0:CompanyVATRegistrationNo[1]" w:storeItemID="{44BDAB6C-D095-4E43-86A7-5D6DAA1796B4}"/>
          <w:text/>
        </w:sdtPr>
        <w:sdtEndPr/>
        <w:sdtContent>
          <w:tc>
            <w:tcPr>
              <w:tcW w:w="1250" w:type="pct"/>
            </w:tcPr>
            <w:p w14:paraId="29F79D24" w14:textId="77777777"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tc>
        <w:tcPr>
          <w:tcW w:w="1250" w:type="pct"/>
        </w:tcPr>
        <w:p w14:paraId="29F79D25" w14:textId="624974EA" w:rsidR="00C43401" w:rsidRPr="00F83594" w:rsidRDefault="00C43401" w:rsidP="00C43401"/>
      </w:tc>
      <w:sdt>
        <w:sdtPr>
          <w:alias w:val="#Nav: /Header/CompanyPhoneNo"/>
          <w:tag w:val="#Nav: StandardSalesInvoiceCustom/50016"/>
          <w:id w:val="-1162540195"/>
          <w:placeholder>
            <w:docPart w:val="4FD74BEB63934A8DB0749BA4D6B083ED"/>
          </w:placeholder>
          <w:dataBinding w:prefixMappings="xmlns:ns0='urn:microsoft-dynamics-nav/reports/StandardSalesInvoiceCustom/50016/'" w:xpath="/ns0:NavWordReportXmlPart[1]/ns0:Header[1]/ns0:CompanyPhoneNo[1]" w:storeItemID="{44BDAB6C-D095-4E43-86A7-5D6DAA1796B4}"/>
          <w:text/>
        </w:sdtPr>
        <w:sdtEndPr/>
        <w:sdtContent>
          <w:tc>
            <w:tcPr>
              <w:tcW w:w="1250" w:type="pct"/>
            </w:tcPr>
            <w:p w14:paraId="29F79D26" w14:textId="77777777"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SalesInvoiceCustom/50016"/>
          <w:id w:val="860396444"/>
          <w:placeholder>
            <w:docPart w:val="54068B715CF34F89A307530FB3EFB91B"/>
          </w:placeholder>
          <w:dataBinding w:prefixMappings="xmlns:ns0='urn:microsoft-dynamics-nav/reports/StandardSalesInvoiceCustom/50016/'" w:xpath="/ns0:NavWordReportXmlPart[1]/ns0:Header[1]/ns0:CompanyEMail[1]" w:storeItemID="{44BDAB6C-D095-4E43-86A7-5D6DAA1796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29F79D27" w14:textId="77777777"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14:paraId="29F79D2D" w14:textId="77777777" w:rsidTr="0090637C">
      <w:sdt>
        <w:sdtPr>
          <w:alias w:val="#Nav: /Header/CompanyBankName"/>
          <w:tag w:val="#Nav: StandardSalesInvoiceCustom/50016"/>
          <w:id w:val="536472809"/>
          <w:placeholder>
            <w:docPart w:val="AF51C37BE9C544C0B02CEF6870C757E4"/>
          </w:placeholder>
          <w:dataBinding w:prefixMappings="xmlns:ns0='urn:microsoft-dynamics-nav/reports/StandardSalesInvoiceCustom/50016/'" w:xpath="/ns0:NavWordReportXmlPart[1]/ns0:Header[1]/ns0:CompanyBankName[1]" w:storeItemID="{44BDAB6C-D095-4E43-86A7-5D6DAA1796B4}"/>
          <w:text/>
        </w:sdtPr>
        <w:sdtEndPr/>
        <w:sdtContent>
          <w:tc>
            <w:tcPr>
              <w:tcW w:w="1250" w:type="pct"/>
            </w:tcPr>
            <w:p w14:paraId="29F79D29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tc>
        <w:tcPr>
          <w:tcW w:w="1250" w:type="pct"/>
        </w:tcPr>
        <w:p w14:paraId="29F79D2A" w14:textId="37171C43" w:rsidR="00C43401" w:rsidRDefault="00C43401" w:rsidP="00C43401">
          <w:pPr>
            <w:pStyle w:val="Heading2"/>
            <w:outlineLvl w:val="1"/>
          </w:pPr>
        </w:p>
      </w:tc>
      <w:tc>
        <w:tcPr>
          <w:tcW w:w="1250" w:type="pct"/>
        </w:tcPr>
        <w:p w14:paraId="29F79D2B" w14:textId="701FD678" w:rsidR="00C43401" w:rsidRDefault="00C43401" w:rsidP="00C43401">
          <w:pPr>
            <w:pStyle w:val="Heading2"/>
            <w:outlineLvl w:val="1"/>
          </w:pPr>
        </w:p>
      </w:tc>
      <w:tc>
        <w:tcPr>
          <w:tcW w:w="1250" w:type="pct"/>
          <w:tcMar>
            <w:right w:w="0" w:type="dxa"/>
          </w:tcMar>
        </w:tcPr>
        <w:p w14:paraId="29F79D2C" w14:textId="32D48EA6" w:rsidR="00C43401" w:rsidRDefault="00C43401" w:rsidP="00C43401">
          <w:pPr>
            <w:pStyle w:val="Heading2"/>
            <w:outlineLvl w:val="1"/>
          </w:pPr>
        </w:p>
      </w:tc>
    </w:tr>
    <w:tr w:rsidR="00C43401" w:rsidRPr="00F83594" w14:paraId="29F79D32" w14:textId="77777777" w:rsidTr="0090637C">
      <w:tc>
        <w:tcPr>
          <w:tcW w:w="1250" w:type="pct"/>
        </w:tcPr>
        <w:p w14:paraId="29F79D2E" w14:textId="77777777" w:rsidR="00C43401" w:rsidRPr="00F83594" w:rsidRDefault="00B67FAA" w:rsidP="005C497A">
          <w:pPr>
            <w:pStyle w:val="NoSpacing"/>
          </w:pPr>
          <w:sdt>
            <w:sdtPr>
              <w:alias w:val="#Nav: /Header/CompanyBankBranchNo"/>
              <w:tag w:val="#Nav: StandardSalesInvoiceCustom/50016"/>
              <w:id w:val="800194651"/>
              <w:placeholder>
                <w:docPart w:val="405406A4FC564D2182F4A115F0F9E0CF"/>
              </w:placeholder>
              <w:dataBinding w:prefixMappings="xmlns:ns0='urn:microsoft-dynamics-nav/reports/StandardSalesInvoiceCustom/50016/'" w:xpath="/ns0:NavWordReportXmlPart[1]/ns0:Header[1]/ns0:CompanyBankBranchNo[1]" w:storeItemID="{44BDAB6C-D095-4E43-86A7-5D6DAA1796B4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r w:rsidR="00C43401" w:rsidRPr="00F83594">
            <w:t xml:space="preserve"> </w:t>
          </w:r>
          <w:sdt>
            <w:sdtPr>
              <w:alias w:val="#Nav: /Header/CompanyBankAccountNo"/>
              <w:tag w:val="#Nav: StandardSalesInvoiceCustom/50016"/>
              <w:id w:val="-578668554"/>
              <w:placeholder>
                <w:docPart w:val="BB7EA51D2D6D4A77A524CEE5744643E8"/>
              </w:placeholder>
              <w:dataBinding w:prefixMappings="xmlns:ns0='urn:microsoft-dynamics-nav/reports/StandardSalesInvoiceCustom/50016/'" w:xpath="/ns0:NavWordReportXmlPart[1]/ns0:Header[1]/ns0:CompanyBankAccountNo[1]" w:storeItemID="{44BDAB6C-D095-4E43-86A7-5D6DAA1796B4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tc>
        <w:tcPr>
          <w:tcW w:w="1250" w:type="pct"/>
        </w:tcPr>
        <w:p w14:paraId="29F79D2F" w14:textId="17BB8229" w:rsidR="00C43401" w:rsidRPr="00F83594" w:rsidRDefault="00C43401" w:rsidP="005C497A">
          <w:pPr>
            <w:pStyle w:val="NoSpacing"/>
          </w:pPr>
        </w:p>
      </w:tc>
      <w:tc>
        <w:tcPr>
          <w:tcW w:w="1250" w:type="pct"/>
        </w:tcPr>
        <w:p w14:paraId="29F79D30" w14:textId="0C23EC3B" w:rsidR="00C43401" w:rsidRPr="00F83594" w:rsidRDefault="00C43401" w:rsidP="005C497A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14:paraId="29F79D31" w14:textId="14CBD032" w:rsidR="00C43401" w:rsidRPr="00F83594" w:rsidRDefault="00C43401" w:rsidP="005C497A">
          <w:pPr>
            <w:pStyle w:val="NoSpacing"/>
          </w:pPr>
        </w:p>
      </w:tc>
    </w:tr>
    <w:tr w:rsidR="001F304D" w:rsidRPr="00F83594" w14:paraId="7A5983CC" w14:textId="77777777" w:rsidTr="001F304D">
      <w:tc>
        <w:tcPr>
          <w:tcW w:w="5000" w:type="pct"/>
          <w:gridSpan w:val="4"/>
        </w:tcPr>
        <w:p w14:paraId="2931E637" w14:textId="755671CE" w:rsidR="001F304D" w:rsidRPr="00F83594" w:rsidRDefault="001F304D" w:rsidP="009135C6">
          <w:pPr>
            <w:pStyle w:val="NoSpacing"/>
            <w:jc w:val="center"/>
          </w:pPr>
        </w:p>
      </w:tc>
    </w:tr>
    <w:tr w:rsidR="0070236A" w:rsidRPr="00F83594" w14:paraId="25B62394" w14:textId="77777777" w:rsidTr="001F304D">
      <w:tc>
        <w:tcPr>
          <w:tcW w:w="5000" w:type="pct"/>
          <w:gridSpan w:val="4"/>
        </w:tcPr>
        <w:p w14:paraId="3830082B" w14:textId="1058D916" w:rsidR="0070236A" w:rsidRDefault="0070236A" w:rsidP="009135C6">
          <w:pPr>
            <w:pStyle w:val="NoSpacing"/>
            <w:jc w:val="center"/>
            <w:rPr>
              <w:lang w:val="en-GB"/>
            </w:rPr>
          </w:pPr>
          <w:r>
            <w:rPr>
              <w:lang w:val="en-GB"/>
            </w:rPr>
            <w:t xml:space="preserve">Any queries must be put in writing by email to: </w:t>
          </w:r>
          <w:hyperlink r:id="rId1" w:history="1">
            <w:r>
              <w:rPr>
                <w:rStyle w:val="Hyperlink"/>
                <w:lang w:val="en-GB"/>
              </w:rPr>
              <w:t>salesledger@wallsandfloors.co.uk</w:t>
            </w:r>
          </w:hyperlink>
        </w:p>
      </w:tc>
    </w:tr>
  </w:tbl>
  <w:p w14:paraId="29F79D33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B85E2" w14:textId="77777777" w:rsidR="00B67FAA" w:rsidRDefault="00B67FAA" w:rsidP="00E40C63">
      <w:pPr>
        <w:spacing w:after="0"/>
      </w:pPr>
      <w:r>
        <w:separator/>
      </w:r>
    </w:p>
  </w:footnote>
  <w:footnote w:type="continuationSeparator" w:id="0">
    <w:p w14:paraId="5C1FD2F8" w14:textId="77777777" w:rsidR="00B67FAA" w:rsidRDefault="00B67FAA" w:rsidP="00E40C63">
      <w:pPr>
        <w:spacing w:after="0"/>
      </w:pPr>
      <w:r>
        <w:continuationSeparator/>
      </w:r>
    </w:p>
  </w:footnote>
  <w:footnote w:type="continuationNotice" w:id="1">
    <w:p w14:paraId="6D5FF2A0" w14:textId="77777777" w:rsidR="00B67FAA" w:rsidRDefault="00B67FA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B5881" w14:textId="77777777" w:rsidR="001F304D" w:rsidRDefault="001F3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29F79D0F" w14:textId="77777777" w:rsidTr="00772EA7">
      <w:tc>
        <w:tcPr>
          <w:tcW w:w="2929" w:type="pct"/>
        </w:tcPr>
        <w:p w14:paraId="29F79D0B" w14:textId="77777777" w:rsidR="00C43401" w:rsidRPr="00C43401" w:rsidRDefault="00B67FAA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SalesInvoiceCustom/50016"/>
              <w:id w:val="1118172250"/>
              <w:placeholder>
                <w:docPart w:val="85F17D8968A64DA6A4F66CAAC909213D"/>
              </w:placeholder>
              <w:dataBinding w:prefixMappings="xmlns:ns0='urn:microsoft-dynamics-nav/reports/StandardSalesInvoiceCustom/50016/'" w:xpath="/ns0:NavWordReportXmlPart[1]/ns0:Header[1]/ns0:DocumentTitle_Lbl[1]" w:storeItemID="{44BDAB6C-D095-4E43-86A7-5D6DAA1796B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SalesInvoiceCustom/50016"/>
              <w:id w:val="-1792285139"/>
              <w:placeholder>
                <w:docPart w:val="85F17D8968A64DA6A4F66CAAC909213D"/>
              </w:placeholder>
              <w:dataBinding w:prefixMappings="xmlns:ns0='urn:microsoft-dynamics-nav/reports/StandardSalesInvoiceCustom/50016/'" w:xpath="/ns0:NavWordReportXmlPart[1]/ns0:Header[1]/ns0:DocumentNo[1]" w:storeItemID="{44BDAB6C-D095-4E43-86A7-5D6DAA1796B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SalesInvoiceCustom/50016"/>
            <w:id w:val="-1183590736"/>
            <w:placeholder>
              <w:docPart w:val="647FBC123D0D4A4C8824A50443E4DFC1"/>
            </w:placeholder>
            <w:dataBinding w:prefixMappings="xmlns:ns0='urn:microsoft-dynamics-nav/reports/StandardSalesInvoiceCustom/50016/'" w:xpath="/ns0:NavWordReportXmlPart[1]/ns0:Header[1]/ns0:DocumentDate[1]" w:storeItemID="{44BDAB6C-D095-4E43-86A7-5D6DAA1796B4}"/>
            <w:text/>
          </w:sdtPr>
          <w:sdtEndPr/>
          <w:sdtContent>
            <w:p w14:paraId="29F79D0C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29F79D0D" w14:textId="77777777" w:rsidR="00C43401" w:rsidRDefault="00B67FAA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SalesInvoiceCustom/50016"/>
              <w:id w:val="-1719745130"/>
              <w:placeholder>
                <w:docPart w:val="85F17D8968A64DA6A4F66CAAC909213D"/>
              </w:placeholder>
              <w:dataBinding w:prefixMappings="xmlns:ns0='urn:microsoft-dynamics-nav/reports/StandardSalesInvoiceCustom/50016/'" w:xpath="/ns0:NavWordReportXmlPart[1]/ns0:Header[1]/ns0:Page_Lbl[1]" w:storeItemID="{44BDAB6C-D095-4E43-86A7-5D6DAA1796B4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29F79D0E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29F79D10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29F79D1B" w14:textId="77777777" w:rsidTr="00772EA7">
      <w:tc>
        <w:tcPr>
          <w:tcW w:w="2929" w:type="pct"/>
        </w:tcPr>
        <w:p w14:paraId="29F79D16" w14:textId="77777777" w:rsidR="00C43401" w:rsidRPr="00204F31" w:rsidRDefault="00B67FAA" w:rsidP="00C43401">
          <w:pPr>
            <w:pStyle w:val="Title"/>
          </w:pPr>
          <w:sdt>
            <w:sdtPr>
              <w:alias w:val="#Nav: /Header/DocumentTitle_Lbl"/>
              <w:tag w:val="#Nav: StandardSalesInvoiceCustom/50016"/>
              <w:id w:val="-243725382"/>
              <w:placeholder>
                <w:docPart w:val="4BD5A61B1BCB450480F0D2A5ABE0F40B"/>
              </w:placeholder>
              <w:dataBinding w:prefixMappings="xmlns:ns0='urn:microsoft-dynamics-nav/reports/StandardSalesInvoiceCustom/50016/'" w:xpath="/ns0:NavWordReportXmlPart[1]/ns0:Header[1]/ns0:DocumentTitle_Lbl[1]" w:storeItemID="{44BDAB6C-D095-4E43-86A7-5D6DAA1796B4}"/>
              <w:text/>
            </w:sdtPr>
            <w:sdtEndPr/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SalesInvoiceCustom/50016"/>
              <w:id w:val="468630016"/>
              <w:placeholder>
                <w:docPart w:val="4BD5A61B1BCB450480F0D2A5ABE0F40B"/>
              </w:placeholder>
              <w:dataBinding w:prefixMappings="xmlns:ns0='urn:microsoft-dynamics-nav/reports/StandardSalesInvoiceCustom/50016/'" w:xpath="/ns0:NavWordReportXmlPart[1]/ns0:Header[1]/ns0:DocumentNo[1]" w:storeItemID="{44BDAB6C-D095-4E43-86A7-5D6DAA1796B4}"/>
              <w:text/>
            </w:sdtPr>
            <w:sdtEndPr/>
            <w:sdtContent>
              <w:proofErr w:type="spellStart"/>
              <w:r w:rsidR="00C43401"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SalesInvoiceCustom/50016"/>
            <w:id w:val="-386421384"/>
            <w:placeholder>
              <w:docPart w:val="BC4B939BA08A40B1A8E2349E00F308FC"/>
            </w:placeholder>
            <w:dataBinding w:prefixMappings="xmlns:ns0='urn:microsoft-dynamics-nav/reports/StandardSalesInvoiceCustom/50016/'" w:xpath="/ns0:NavWordReportXmlPart[1]/ns0:Header[1]/ns0:DocumentDate[1]" w:storeItemID="{44BDAB6C-D095-4E43-86A7-5D6DAA1796B4}"/>
            <w:text/>
          </w:sdtPr>
          <w:sdtEndPr/>
          <w:sdtContent>
            <w:p w14:paraId="29F79D17" w14:textId="77777777"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29F79D18" w14:textId="77777777" w:rsidR="00C43401" w:rsidRPr="00204F31" w:rsidRDefault="00B67FAA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SalesInvoiceCustom/50016"/>
              <w:id w:val="799797659"/>
              <w:placeholder>
                <w:docPart w:val="4BD5A61B1BCB450480F0D2A5ABE0F40B"/>
              </w:placeholder>
              <w:dataBinding w:prefixMappings="xmlns:ns0='urn:microsoft-dynamics-nav/reports/StandardSalesInvoiceCustom/50016/'" w:xpath="/ns0:NavWordReportXmlPart[1]/ns0:Header[1]/ns0:Page_Lbl[1]" w:storeItemID="{44BDAB6C-D095-4E43-86A7-5D6DAA1796B4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14:paraId="29F79D19" w14:textId="77777777"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14:paraId="29F79D1A" w14:textId="77777777" w:rsidR="00C43401" w:rsidRDefault="00B67FAA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SalesInvoiceCustom/50016"/>
              <w:id w:val="795027538"/>
              <w:dataBinding w:prefixMappings="xmlns:ns0='urn:microsoft-dynamics-nav/reports/StandardSalesInvoiceCustom/50016/'" w:xpath="/ns0:NavWordReportXmlPart[1]/ns0:Header[1]/ns0:CompanyPicture[1]" w:storeItemID="{44BDAB6C-D095-4E43-86A7-5D6DAA1796B4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29F79D34" wp14:editId="29F79D3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29F79D1C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20455"/>
    <w:rsid w:val="00023137"/>
    <w:rsid w:val="00032E69"/>
    <w:rsid w:val="000357EB"/>
    <w:rsid w:val="000368BC"/>
    <w:rsid w:val="00043319"/>
    <w:rsid w:val="000500C9"/>
    <w:rsid w:val="00051A15"/>
    <w:rsid w:val="00052A25"/>
    <w:rsid w:val="00070EE8"/>
    <w:rsid w:val="00074151"/>
    <w:rsid w:val="000844A3"/>
    <w:rsid w:val="00085C51"/>
    <w:rsid w:val="0008693A"/>
    <w:rsid w:val="000A4801"/>
    <w:rsid w:val="000A665A"/>
    <w:rsid w:val="000D5A6D"/>
    <w:rsid w:val="000E071F"/>
    <w:rsid w:val="000E58F5"/>
    <w:rsid w:val="00103846"/>
    <w:rsid w:val="0011097B"/>
    <w:rsid w:val="0011793B"/>
    <w:rsid w:val="00123A7D"/>
    <w:rsid w:val="00126D5A"/>
    <w:rsid w:val="00130677"/>
    <w:rsid w:val="00134A71"/>
    <w:rsid w:val="00151C73"/>
    <w:rsid w:val="001621D9"/>
    <w:rsid w:val="001B2470"/>
    <w:rsid w:val="001B793C"/>
    <w:rsid w:val="001C2E2D"/>
    <w:rsid w:val="001C7C1D"/>
    <w:rsid w:val="001C7E7F"/>
    <w:rsid w:val="001D1CE2"/>
    <w:rsid w:val="001D6807"/>
    <w:rsid w:val="001D7EF4"/>
    <w:rsid w:val="001F304D"/>
    <w:rsid w:val="001F76A3"/>
    <w:rsid w:val="0020108A"/>
    <w:rsid w:val="002334A5"/>
    <w:rsid w:val="00235CA0"/>
    <w:rsid w:val="00245B0E"/>
    <w:rsid w:val="00260A2E"/>
    <w:rsid w:val="00261876"/>
    <w:rsid w:val="0026269B"/>
    <w:rsid w:val="002669DB"/>
    <w:rsid w:val="00273BA9"/>
    <w:rsid w:val="0028113A"/>
    <w:rsid w:val="00285425"/>
    <w:rsid w:val="00294966"/>
    <w:rsid w:val="0029628E"/>
    <w:rsid w:val="002A29DF"/>
    <w:rsid w:val="002A382C"/>
    <w:rsid w:val="002B5226"/>
    <w:rsid w:val="002B6B46"/>
    <w:rsid w:val="002C05A4"/>
    <w:rsid w:val="002C0B88"/>
    <w:rsid w:val="002D7EC8"/>
    <w:rsid w:val="002E2A56"/>
    <w:rsid w:val="0030338A"/>
    <w:rsid w:val="00334B69"/>
    <w:rsid w:val="00337723"/>
    <w:rsid w:val="00355E20"/>
    <w:rsid w:val="00361873"/>
    <w:rsid w:val="00362AD4"/>
    <w:rsid w:val="00374316"/>
    <w:rsid w:val="0038349C"/>
    <w:rsid w:val="0038466F"/>
    <w:rsid w:val="00391C1C"/>
    <w:rsid w:val="00394029"/>
    <w:rsid w:val="00394A82"/>
    <w:rsid w:val="003A0907"/>
    <w:rsid w:val="003A31D7"/>
    <w:rsid w:val="003A325D"/>
    <w:rsid w:val="003A705C"/>
    <w:rsid w:val="003A7E69"/>
    <w:rsid w:val="003B1D59"/>
    <w:rsid w:val="003C2C96"/>
    <w:rsid w:val="003D120B"/>
    <w:rsid w:val="003D4B80"/>
    <w:rsid w:val="003E2178"/>
    <w:rsid w:val="003E5EC1"/>
    <w:rsid w:val="003E69E0"/>
    <w:rsid w:val="003F77E2"/>
    <w:rsid w:val="00417ABE"/>
    <w:rsid w:val="004250C2"/>
    <w:rsid w:val="00425D77"/>
    <w:rsid w:val="004406A0"/>
    <w:rsid w:val="00446CB6"/>
    <w:rsid w:val="00451877"/>
    <w:rsid w:val="00457CCB"/>
    <w:rsid w:val="00485676"/>
    <w:rsid w:val="00492354"/>
    <w:rsid w:val="004A4D71"/>
    <w:rsid w:val="004B22F6"/>
    <w:rsid w:val="004B31BE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2ACD"/>
    <w:rsid w:val="00563DCD"/>
    <w:rsid w:val="00565DCB"/>
    <w:rsid w:val="005731CF"/>
    <w:rsid w:val="00587157"/>
    <w:rsid w:val="00587704"/>
    <w:rsid w:val="00595F7F"/>
    <w:rsid w:val="005963DE"/>
    <w:rsid w:val="005A0994"/>
    <w:rsid w:val="005A1B23"/>
    <w:rsid w:val="005C497A"/>
    <w:rsid w:val="005D2423"/>
    <w:rsid w:val="005D6A66"/>
    <w:rsid w:val="005E42A0"/>
    <w:rsid w:val="005F2559"/>
    <w:rsid w:val="005F2C55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0D8F"/>
    <w:rsid w:val="0067225B"/>
    <w:rsid w:val="0067640A"/>
    <w:rsid w:val="00677AD5"/>
    <w:rsid w:val="0068273F"/>
    <w:rsid w:val="00683CCE"/>
    <w:rsid w:val="00684C66"/>
    <w:rsid w:val="00684EEB"/>
    <w:rsid w:val="006907F2"/>
    <w:rsid w:val="006A06A3"/>
    <w:rsid w:val="006A2A7B"/>
    <w:rsid w:val="006C30D9"/>
    <w:rsid w:val="006C4581"/>
    <w:rsid w:val="006D2D67"/>
    <w:rsid w:val="006D4B90"/>
    <w:rsid w:val="006D64AE"/>
    <w:rsid w:val="006D66F0"/>
    <w:rsid w:val="006F2626"/>
    <w:rsid w:val="006F7E85"/>
    <w:rsid w:val="0070236A"/>
    <w:rsid w:val="00705904"/>
    <w:rsid w:val="0071439C"/>
    <w:rsid w:val="00715BF0"/>
    <w:rsid w:val="00716E24"/>
    <w:rsid w:val="00720A38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2D9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667CE"/>
    <w:rsid w:val="00885729"/>
    <w:rsid w:val="00892F16"/>
    <w:rsid w:val="008A0B90"/>
    <w:rsid w:val="008C248C"/>
    <w:rsid w:val="008C3901"/>
    <w:rsid w:val="008D450A"/>
    <w:rsid w:val="008D7475"/>
    <w:rsid w:val="008E03F8"/>
    <w:rsid w:val="008E6F68"/>
    <w:rsid w:val="008E766D"/>
    <w:rsid w:val="008F0A38"/>
    <w:rsid w:val="009047A9"/>
    <w:rsid w:val="0090637C"/>
    <w:rsid w:val="009072D1"/>
    <w:rsid w:val="009135C6"/>
    <w:rsid w:val="0092542A"/>
    <w:rsid w:val="009311A3"/>
    <w:rsid w:val="00933DB5"/>
    <w:rsid w:val="00940735"/>
    <w:rsid w:val="00943A17"/>
    <w:rsid w:val="009453BC"/>
    <w:rsid w:val="00954C6C"/>
    <w:rsid w:val="00966D04"/>
    <w:rsid w:val="00972E96"/>
    <w:rsid w:val="00977150"/>
    <w:rsid w:val="009808FA"/>
    <w:rsid w:val="00982950"/>
    <w:rsid w:val="00991278"/>
    <w:rsid w:val="0099175E"/>
    <w:rsid w:val="009943A4"/>
    <w:rsid w:val="00997858"/>
    <w:rsid w:val="009B485A"/>
    <w:rsid w:val="009B5844"/>
    <w:rsid w:val="009B7236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AF75C0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672AF"/>
    <w:rsid w:val="00B67FAA"/>
    <w:rsid w:val="00B72BEF"/>
    <w:rsid w:val="00B8205C"/>
    <w:rsid w:val="00B85704"/>
    <w:rsid w:val="00B86BCD"/>
    <w:rsid w:val="00B86E6F"/>
    <w:rsid w:val="00B91CA1"/>
    <w:rsid w:val="00B92F96"/>
    <w:rsid w:val="00B9564E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BF2CFE"/>
    <w:rsid w:val="00C26276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06D82"/>
    <w:rsid w:val="00D21D63"/>
    <w:rsid w:val="00D235D0"/>
    <w:rsid w:val="00D24962"/>
    <w:rsid w:val="00D31FC2"/>
    <w:rsid w:val="00D40A70"/>
    <w:rsid w:val="00D41DC8"/>
    <w:rsid w:val="00D53B6F"/>
    <w:rsid w:val="00D54A61"/>
    <w:rsid w:val="00D54DEE"/>
    <w:rsid w:val="00D6006D"/>
    <w:rsid w:val="00D61995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B7622"/>
    <w:rsid w:val="00DF30F1"/>
    <w:rsid w:val="00DF5F52"/>
    <w:rsid w:val="00DF7E1B"/>
    <w:rsid w:val="00E111C4"/>
    <w:rsid w:val="00E22B7E"/>
    <w:rsid w:val="00E264A4"/>
    <w:rsid w:val="00E2712B"/>
    <w:rsid w:val="00E40C63"/>
    <w:rsid w:val="00E41182"/>
    <w:rsid w:val="00E4361D"/>
    <w:rsid w:val="00E4786B"/>
    <w:rsid w:val="00E54429"/>
    <w:rsid w:val="00E54F17"/>
    <w:rsid w:val="00E61B70"/>
    <w:rsid w:val="00E65451"/>
    <w:rsid w:val="00E67097"/>
    <w:rsid w:val="00E8626B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54456"/>
    <w:rsid w:val="00F626AC"/>
    <w:rsid w:val="00F66A1F"/>
    <w:rsid w:val="00F7015A"/>
    <w:rsid w:val="00F7093D"/>
    <w:rsid w:val="00F81AE9"/>
    <w:rsid w:val="00F848FB"/>
    <w:rsid w:val="00F86468"/>
    <w:rsid w:val="00F9437A"/>
    <w:rsid w:val="00F97B0E"/>
    <w:rsid w:val="00FA4D66"/>
    <w:rsid w:val="00FB06A1"/>
    <w:rsid w:val="00FB3DCE"/>
    <w:rsid w:val="00FD6A00"/>
    <w:rsid w:val="00FE1868"/>
    <w:rsid w:val="00FE28C5"/>
    <w:rsid w:val="00FE4EEB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9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2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135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ledger@wallsandfloors.co.uk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2773392777464E87C5BA5D6EF6C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76EB2-A70A-434E-A8C6-0E58D5FC95DA}"/>
      </w:docPartPr>
      <w:docPartBody>
        <w:p w:rsidR="00305DDA" w:rsidRDefault="00742580" w:rsidP="00742580">
          <w:pPr>
            <w:pStyle w:val="EE2773392777464E87C5BA5D6EF6C44A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6C8E4D97FE4FE6A7498E4B9BF27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2808D-D81B-4A10-8B45-108DB946F4AC}"/>
      </w:docPartPr>
      <w:docPartBody>
        <w:p w:rsidR="00305DDA" w:rsidRDefault="00742580" w:rsidP="00742580">
          <w:pPr>
            <w:pStyle w:val="626C8E4D97FE4FE6A7498E4B9BF27A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6841A2DBE240D6B735C820C8251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C50AB-4BD0-48A5-B956-6BF40842CC81}"/>
      </w:docPartPr>
      <w:docPartBody>
        <w:p w:rsidR="00E6507E" w:rsidRDefault="00767242" w:rsidP="00767242">
          <w:pPr>
            <w:pStyle w:val="BA6841A2DBE240D6B735C820C8251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C909C17FE194D229A2865ECA233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5F2B2-8BC3-4940-B451-8BDB576E73A0}"/>
      </w:docPartPr>
      <w:docPartBody>
        <w:p w:rsidR="00E6507E" w:rsidRDefault="00767242" w:rsidP="00767242">
          <w:pPr>
            <w:pStyle w:val="5C909C17FE194D229A2865ECA233872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65FECD25D944AEFA633AEE441B5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23126-6362-4800-A531-E086378710AE}"/>
      </w:docPartPr>
      <w:docPartBody>
        <w:p w:rsidR="00E6507E" w:rsidRDefault="00767242" w:rsidP="00767242">
          <w:pPr>
            <w:pStyle w:val="A65FECD25D944AEFA633AEE441B5E6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FFBB747252841DF925AE7C4928CE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0088C-4A05-45D8-8EBE-3D1468DBAB60}"/>
      </w:docPartPr>
      <w:docPartBody>
        <w:p w:rsidR="00E6507E" w:rsidRDefault="00767242" w:rsidP="00767242">
          <w:pPr>
            <w:pStyle w:val="8FFBB747252841DF925AE7C4928CE75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6614B5E1214B2A97ACBD635940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1E3E5-20F6-4EB4-85F7-51B6A4A907BF}"/>
      </w:docPartPr>
      <w:docPartBody>
        <w:p w:rsidR="00E6507E" w:rsidRDefault="00767242" w:rsidP="00767242">
          <w:pPr>
            <w:pStyle w:val="466614B5E1214B2A97ACBD63594016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6E1A57B4294C67B6C884C191C6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C698C-98B1-4DF7-8A26-D899B2D173B9}"/>
      </w:docPartPr>
      <w:docPartBody>
        <w:p w:rsidR="00E6507E" w:rsidRDefault="00767242" w:rsidP="00767242">
          <w:pPr>
            <w:pStyle w:val="856E1A57B4294C67B6C884C191C649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74A3C19DD1422ABB4AE9945117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016E-C11B-4EA1-AD91-400257077ED0}"/>
      </w:docPartPr>
      <w:docPartBody>
        <w:p w:rsidR="00E6507E" w:rsidRDefault="00767242" w:rsidP="00767242">
          <w:pPr>
            <w:pStyle w:val="9874A3C19DD1422ABB4AE99451179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565E692EB18415D9F28421714D26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6C798-E35D-4175-BD02-0EF1B214F3F8}"/>
      </w:docPartPr>
      <w:docPartBody>
        <w:p w:rsidR="007B236B" w:rsidRDefault="00C858C9" w:rsidP="00C858C9">
          <w:pPr>
            <w:pStyle w:val="5565E692EB18415D9F28421714D2616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17171E373144BBB928D9CDCD863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CC644-21CE-4524-816B-F671DE814D4E}"/>
      </w:docPartPr>
      <w:docPartBody>
        <w:p w:rsidR="00000000" w:rsidRDefault="00E54AA0" w:rsidP="00E54AA0">
          <w:pPr>
            <w:pStyle w:val="CD17171E373144BBB928D9CDCD86389A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A1235701D543E1AA5A320255EAE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684CE-D284-4921-B388-05076FC2D884}"/>
      </w:docPartPr>
      <w:docPartBody>
        <w:p w:rsidR="00000000" w:rsidRDefault="00E54AA0" w:rsidP="00E54AA0">
          <w:pPr>
            <w:pStyle w:val="7BA1235701D543E1AA5A320255EAE67D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29A4949304DB5A48573D47B4AB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70BCE-BFB2-4545-9742-992B1E1ACC5D}"/>
      </w:docPartPr>
      <w:docPartBody>
        <w:p w:rsidR="00000000" w:rsidRDefault="00E54AA0" w:rsidP="00E54AA0">
          <w:pPr>
            <w:pStyle w:val="CFC29A4949304DB5A48573D47B4ABC02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C073629CCC46F295E857FB2524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543A-316E-4003-85FD-BCCBEF3F5F49}"/>
      </w:docPartPr>
      <w:docPartBody>
        <w:p w:rsidR="00000000" w:rsidRDefault="00E54AA0" w:rsidP="00E54AA0">
          <w:pPr>
            <w:pStyle w:val="8DC073629CCC46F295E857FB25249C03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11603"/>
    <w:rsid w:val="000653FA"/>
    <w:rsid w:val="00073078"/>
    <w:rsid w:val="001024F7"/>
    <w:rsid w:val="00133336"/>
    <w:rsid w:val="001D39B5"/>
    <w:rsid w:val="001D6FE3"/>
    <w:rsid w:val="001F6C15"/>
    <w:rsid w:val="0027442B"/>
    <w:rsid w:val="002A6E8F"/>
    <w:rsid w:val="002B3B07"/>
    <w:rsid w:val="002B6532"/>
    <w:rsid w:val="002F6AA1"/>
    <w:rsid w:val="00305DDA"/>
    <w:rsid w:val="0032692C"/>
    <w:rsid w:val="00377866"/>
    <w:rsid w:val="00391D29"/>
    <w:rsid w:val="003C12CB"/>
    <w:rsid w:val="003D1B0C"/>
    <w:rsid w:val="003E037C"/>
    <w:rsid w:val="00401EE8"/>
    <w:rsid w:val="00441283"/>
    <w:rsid w:val="004541DC"/>
    <w:rsid w:val="004966EF"/>
    <w:rsid w:val="004A53C6"/>
    <w:rsid w:val="005073E4"/>
    <w:rsid w:val="00507E0A"/>
    <w:rsid w:val="00591BD2"/>
    <w:rsid w:val="005E35BE"/>
    <w:rsid w:val="006174D0"/>
    <w:rsid w:val="006900DE"/>
    <w:rsid w:val="00742580"/>
    <w:rsid w:val="00767242"/>
    <w:rsid w:val="00781235"/>
    <w:rsid w:val="00782554"/>
    <w:rsid w:val="00784F9C"/>
    <w:rsid w:val="007861B1"/>
    <w:rsid w:val="007B236B"/>
    <w:rsid w:val="007F1293"/>
    <w:rsid w:val="007F595A"/>
    <w:rsid w:val="0080614B"/>
    <w:rsid w:val="008073D5"/>
    <w:rsid w:val="0089757A"/>
    <w:rsid w:val="008A1867"/>
    <w:rsid w:val="008A720C"/>
    <w:rsid w:val="00906BB3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848DC"/>
    <w:rsid w:val="00C858C9"/>
    <w:rsid w:val="00CB7A61"/>
    <w:rsid w:val="00CB7A74"/>
    <w:rsid w:val="00CC7327"/>
    <w:rsid w:val="00CD6CA3"/>
    <w:rsid w:val="00D52343"/>
    <w:rsid w:val="00D970E3"/>
    <w:rsid w:val="00E54AA0"/>
    <w:rsid w:val="00E6507E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AA0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0261C7389CBB4517B206711E7AB070E1">
    <w:name w:val="0261C7389CBB4517B206711E7AB070E1"/>
    <w:rsid w:val="00906BB3"/>
    <w:rPr>
      <w:lang w:val="en-IN" w:eastAsia="en-IN"/>
    </w:rPr>
  </w:style>
  <w:style w:type="paragraph" w:customStyle="1" w:styleId="7F8F1DC8157646B2BF84F5FE74789CFE">
    <w:name w:val="7F8F1DC8157646B2BF84F5FE74789CFE"/>
    <w:rsid w:val="00906BB3"/>
    <w:rPr>
      <w:lang w:val="en-IN" w:eastAsia="en-IN"/>
    </w:rPr>
  </w:style>
  <w:style w:type="paragraph" w:customStyle="1" w:styleId="0C52CE4AAE9A4E4E9DDD85539BF13B9B">
    <w:name w:val="0C52CE4AAE9A4E4E9DDD85539BF13B9B"/>
    <w:rsid w:val="008A1867"/>
    <w:rPr>
      <w:lang w:val="en-IN" w:eastAsia="en-IN"/>
    </w:rPr>
  </w:style>
  <w:style w:type="paragraph" w:customStyle="1" w:styleId="A3B5CAE386B14042AF3F3856B91C9ACE">
    <w:name w:val="A3B5CAE386B14042AF3F3856B91C9ACE"/>
    <w:rsid w:val="008A1867"/>
    <w:rPr>
      <w:lang w:val="en-IN" w:eastAsia="en-IN"/>
    </w:rPr>
  </w:style>
  <w:style w:type="paragraph" w:customStyle="1" w:styleId="0AD8F5BC960740D19014DB23CC6C5BED">
    <w:name w:val="0AD8F5BC960740D19014DB23CC6C5BED"/>
    <w:rsid w:val="008A1867"/>
    <w:rPr>
      <w:lang w:val="en-IN" w:eastAsia="en-IN"/>
    </w:rPr>
  </w:style>
  <w:style w:type="paragraph" w:customStyle="1" w:styleId="0A3648585CCC47628B502385A9B3E756">
    <w:name w:val="0A3648585CCC47628B502385A9B3E756"/>
    <w:rsid w:val="008A1867"/>
    <w:rPr>
      <w:lang w:val="en-IN" w:eastAsia="en-IN"/>
    </w:rPr>
  </w:style>
  <w:style w:type="paragraph" w:customStyle="1" w:styleId="CEA8E75EF3E94C67B30E3568D6AE9E90">
    <w:name w:val="CEA8E75EF3E94C67B30E3568D6AE9E90"/>
    <w:rsid w:val="008A1867"/>
    <w:rPr>
      <w:lang w:val="en-IN" w:eastAsia="en-IN"/>
    </w:rPr>
  </w:style>
  <w:style w:type="paragraph" w:customStyle="1" w:styleId="1D8A5E79EE414AB5AF3D953FEFF32535">
    <w:name w:val="1D8A5E79EE414AB5AF3D953FEFF32535"/>
    <w:rsid w:val="008A1867"/>
    <w:rPr>
      <w:lang w:val="en-IN" w:eastAsia="en-IN"/>
    </w:rPr>
  </w:style>
  <w:style w:type="paragraph" w:customStyle="1" w:styleId="D71478AEB20C43DEB64B7EC83084BBF9">
    <w:name w:val="D71478AEB20C43DEB64B7EC83084BBF9"/>
    <w:rsid w:val="008A1867"/>
    <w:rPr>
      <w:lang w:val="en-IN" w:eastAsia="en-IN"/>
    </w:rPr>
  </w:style>
  <w:style w:type="paragraph" w:customStyle="1" w:styleId="21DD9CB3DDA44FD4BAF48EBE7EC6C74B">
    <w:name w:val="21DD9CB3DDA44FD4BAF48EBE7EC6C74B"/>
    <w:rsid w:val="008A1867"/>
    <w:rPr>
      <w:lang w:val="en-IN" w:eastAsia="en-IN"/>
    </w:rPr>
  </w:style>
  <w:style w:type="paragraph" w:customStyle="1" w:styleId="D6754068B9574DA6A4958446BCC84EE2">
    <w:name w:val="D6754068B9574DA6A4958446BCC84EE2"/>
    <w:rsid w:val="008A1867"/>
    <w:rPr>
      <w:lang w:val="en-IN" w:eastAsia="en-IN"/>
    </w:rPr>
  </w:style>
  <w:style w:type="paragraph" w:customStyle="1" w:styleId="8FCD6B42A7D9406BA83B0586D33FADE4">
    <w:name w:val="8FCD6B42A7D9406BA83B0586D33FADE4"/>
    <w:rsid w:val="008A1867"/>
    <w:rPr>
      <w:lang w:val="en-IN" w:eastAsia="en-IN"/>
    </w:rPr>
  </w:style>
  <w:style w:type="paragraph" w:customStyle="1" w:styleId="69EB6AE06FF2407D8829FC5FA13291CC">
    <w:name w:val="69EB6AE06FF2407D8829FC5FA13291CC"/>
    <w:rsid w:val="008A1867"/>
    <w:rPr>
      <w:lang w:val="en-IN" w:eastAsia="en-IN"/>
    </w:rPr>
  </w:style>
  <w:style w:type="paragraph" w:customStyle="1" w:styleId="D6270986EB1E4EA0BBFF5B0AC79723D9">
    <w:name w:val="D6270986EB1E4EA0BBFF5B0AC79723D9"/>
    <w:rsid w:val="008A1867"/>
    <w:rPr>
      <w:lang w:val="en-IN" w:eastAsia="en-IN"/>
    </w:rPr>
  </w:style>
  <w:style w:type="paragraph" w:customStyle="1" w:styleId="9312590A5CFF4B8DB0EB43170F997464">
    <w:name w:val="9312590A5CFF4B8DB0EB43170F997464"/>
    <w:rsid w:val="008A1867"/>
    <w:rPr>
      <w:lang w:val="en-IN" w:eastAsia="en-IN"/>
    </w:rPr>
  </w:style>
  <w:style w:type="paragraph" w:customStyle="1" w:styleId="2898C5F7F7514DE9A66F18093576211E">
    <w:name w:val="2898C5F7F7514DE9A66F18093576211E"/>
    <w:rsid w:val="008A1867"/>
    <w:rPr>
      <w:lang w:val="en-IN" w:eastAsia="en-IN"/>
    </w:rPr>
  </w:style>
  <w:style w:type="paragraph" w:customStyle="1" w:styleId="2F2BA2560FA842F58868C99336A0DA42">
    <w:name w:val="2F2BA2560FA842F58868C99336A0DA42"/>
    <w:rsid w:val="008A1867"/>
    <w:rPr>
      <w:lang w:val="en-IN" w:eastAsia="en-IN"/>
    </w:rPr>
  </w:style>
  <w:style w:type="paragraph" w:customStyle="1" w:styleId="91D09130C55C42338F83F84DBAA1C2B9">
    <w:name w:val="91D09130C55C42338F83F84DBAA1C2B9"/>
    <w:rsid w:val="008A1867"/>
    <w:rPr>
      <w:lang w:val="en-IN" w:eastAsia="en-IN"/>
    </w:rPr>
  </w:style>
  <w:style w:type="paragraph" w:customStyle="1" w:styleId="1EEF8F14634D4480B0569198F1AEB241">
    <w:name w:val="1EEF8F14634D4480B0569198F1AEB241"/>
    <w:rsid w:val="008A1867"/>
    <w:rPr>
      <w:lang w:val="en-IN" w:eastAsia="en-IN"/>
    </w:rPr>
  </w:style>
  <w:style w:type="paragraph" w:customStyle="1" w:styleId="7ACED454C6F34109B35C15AEFE312981">
    <w:name w:val="7ACED454C6F34109B35C15AEFE312981"/>
    <w:rsid w:val="008A1867"/>
    <w:rPr>
      <w:lang w:val="en-IN" w:eastAsia="en-IN"/>
    </w:rPr>
  </w:style>
  <w:style w:type="paragraph" w:customStyle="1" w:styleId="D9971DB2372243A284253C37D9D43FD3">
    <w:name w:val="D9971DB2372243A284253C37D9D43FD3"/>
    <w:rsid w:val="008A1867"/>
    <w:rPr>
      <w:lang w:val="en-IN" w:eastAsia="en-IN"/>
    </w:rPr>
  </w:style>
  <w:style w:type="paragraph" w:customStyle="1" w:styleId="222215342F4F425CA3AFD457E1D6C927">
    <w:name w:val="222215342F4F425CA3AFD457E1D6C927"/>
    <w:rsid w:val="008A1867"/>
    <w:rPr>
      <w:lang w:val="en-IN" w:eastAsia="en-IN"/>
    </w:rPr>
  </w:style>
  <w:style w:type="paragraph" w:customStyle="1" w:styleId="61F2297B3AA843119D2B355BB848E82A">
    <w:name w:val="61F2297B3AA843119D2B355BB848E82A"/>
    <w:rsid w:val="008A1867"/>
    <w:rPr>
      <w:lang w:val="en-IN" w:eastAsia="en-IN"/>
    </w:rPr>
  </w:style>
  <w:style w:type="paragraph" w:customStyle="1" w:styleId="03FB36D7AAF74B93BEE72A4DE84D9D67">
    <w:name w:val="03FB36D7AAF74B93BEE72A4DE84D9D67"/>
    <w:rsid w:val="008A1867"/>
    <w:rPr>
      <w:lang w:val="en-IN" w:eastAsia="en-IN"/>
    </w:rPr>
  </w:style>
  <w:style w:type="paragraph" w:customStyle="1" w:styleId="46ED343823B545C0B001A8DC56C081EB">
    <w:name w:val="46ED343823B545C0B001A8DC56C081EB"/>
    <w:rsid w:val="008A1867"/>
    <w:rPr>
      <w:lang w:val="en-IN" w:eastAsia="en-IN"/>
    </w:rPr>
  </w:style>
  <w:style w:type="paragraph" w:customStyle="1" w:styleId="71A0E843D02D4186ABA9AF1BDAF36A60">
    <w:name w:val="71A0E843D02D4186ABA9AF1BDAF36A60"/>
    <w:rsid w:val="008A1867"/>
    <w:rPr>
      <w:lang w:val="en-IN" w:eastAsia="en-IN"/>
    </w:rPr>
  </w:style>
  <w:style w:type="paragraph" w:customStyle="1" w:styleId="CD5C89E928ED476D963A0A186F46A0DB">
    <w:name w:val="CD5C89E928ED476D963A0A186F46A0DB"/>
    <w:rsid w:val="008A1867"/>
    <w:rPr>
      <w:lang w:val="en-IN" w:eastAsia="en-IN"/>
    </w:rPr>
  </w:style>
  <w:style w:type="paragraph" w:customStyle="1" w:styleId="275BB34DB1ED4B5EAE410753297EDF37">
    <w:name w:val="275BB34DB1ED4B5EAE410753297EDF37"/>
    <w:rsid w:val="008A1867"/>
    <w:rPr>
      <w:lang w:val="en-IN" w:eastAsia="en-IN"/>
    </w:rPr>
  </w:style>
  <w:style w:type="paragraph" w:customStyle="1" w:styleId="EFB9286DA0084D0C8B7803A6410177FB">
    <w:name w:val="EFB9286DA0084D0C8B7803A6410177FB"/>
    <w:rsid w:val="008A1867"/>
    <w:rPr>
      <w:lang w:val="en-IN" w:eastAsia="en-IN"/>
    </w:rPr>
  </w:style>
  <w:style w:type="paragraph" w:customStyle="1" w:styleId="63B7CB8FE1ED4EA9AE00B0F2DEE8A8F3">
    <w:name w:val="63B7CB8FE1ED4EA9AE00B0F2DEE8A8F3"/>
    <w:rsid w:val="008A1867"/>
    <w:rPr>
      <w:lang w:val="en-IN" w:eastAsia="en-IN"/>
    </w:rPr>
  </w:style>
  <w:style w:type="paragraph" w:customStyle="1" w:styleId="B3C4C428C93246318C67A5C993C1D43F">
    <w:name w:val="B3C4C428C93246318C67A5C993C1D43F"/>
    <w:rsid w:val="008A1867"/>
    <w:rPr>
      <w:lang w:val="en-IN" w:eastAsia="en-IN"/>
    </w:rPr>
  </w:style>
  <w:style w:type="paragraph" w:customStyle="1" w:styleId="F7677409A19E4C918E9E0ACC7CC43725">
    <w:name w:val="F7677409A19E4C918E9E0ACC7CC43725"/>
    <w:rsid w:val="008A1867"/>
    <w:rPr>
      <w:lang w:val="en-IN" w:eastAsia="en-IN"/>
    </w:rPr>
  </w:style>
  <w:style w:type="paragraph" w:customStyle="1" w:styleId="50B3546A4965415F96776C1D880C98CC">
    <w:name w:val="50B3546A4965415F96776C1D880C98CC"/>
    <w:rsid w:val="008A1867"/>
    <w:rPr>
      <w:lang w:val="en-IN" w:eastAsia="en-IN"/>
    </w:rPr>
  </w:style>
  <w:style w:type="paragraph" w:customStyle="1" w:styleId="5D591CEBAE93401BA89A0722A37B8F3E">
    <w:name w:val="5D591CEBAE93401BA89A0722A37B8F3E"/>
    <w:rsid w:val="008A1867"/>
    <w:rPr>
      <w:lang w:val="en-IN" w:eastAsia="en-IN"/>
    </w:rPr>
  </w:style>
  <w:style w:type="paragraph" w:customStyle="1" w:styleId="65916EC5F0E341B8AE762BBED652BB27">
    <w:name w:val="65916EC5F0E341B8AE762BBED652BB27"/>
    <w:rsid w:val="008A1867"/>
    <w:rPr>
      <w:lang w:val="en-IN" w:eastAsia="en-IN"/>
    </w:rPr>
  </w:style>
  <w:style w:type="paragraph" w:customStyle="1" w:styleId="F6E90F1FBDAB4349A9A473ED0B1BEF6C">
    <w:name w:val="F6E90F1FBDAB4349A9A473ED0B1BEF6C"/>
    <w:rsid w:val="008A1867"/>
    <w:rPr>
      <w:lang w:val="en-IN" w:eastAsia="en-IN"/>
    </w:rPr>
  </w:style>
  <w:style w:type="paragraph" w:customStyle="1" w:styleId="8AECF59DEBC747ABA6244A10EB6E76E5">
    <w:name w:val="8AECF59DEBC747ABA6244A10EB6E76E5"/>
    <w:rsid w:val="008A1867"/>
    <w:rPr>
      <w:lang w:val="en-IN" w:eastAsia="en-IN"/>
    </w:rPr>
  </w:style>
  <w:style w:type="paragraph" w:customStyle="1" w:styleId="946881CDBBB04FB59247F4BBE1936CC7">
    <w:name w:val="946881CDBBB04FB59247F4BBE1936CC7"/>
    <w:rsid w:val="008A1867"/>
    <w:rPr>
      <w:lang w:val="en-IN" w:eastAsia="en-IN"/>
    </w:rPr>
  </w:style>
  <w:style w:type="paragraph" w:customStyle="1" w:styleId="CA9BDF1A90D5475BAE8012AC489E3639">
    <w:name w:val="CA9BDF1A90D5475BAE8012AC489E3639"/>
    <w:rsid w:val="008A1867"/>
    <w:rPr>
      <w:lang w:val="en-IN" w:eastAsia="en-IN"/>
    </w:rPr>
  </w:style>
  <w:style w:type="paragraph" w:customStyle="1" w:styleId="BEB2FD7915BC4F48801E1AE32BB87D53">
    <w:name w:val="BEB2FD7915BC4F48801E1AE32BB87D53"/>
    <w:rsid w:val="008A1867"/>
    <w:rPr>
      <w:lang w:val="en-IN" w:eastAsia="en-IN"/>
    </w:rPr>
  </w:style>
  <w:style w:type="paragraph" w:customStyle="1" w:styleId="AB169799C0A04A288A936D6262A26ED8">
    <w:name w:val="AB169799C0A04A288A936D6262A26ED8"/>
    <w:rsid w:val="008A1867"/>
    <w:rPr>
      <w:lang w:val="en-IN" w:eastAsia="en-IN"/>
    </w:rPr>
  </w:style>
  <w:style w:type="paragraph" w:customStyle="1" w:styleId="D40FFF2AA5DB4E36B0AFFF14EDA89680">
    <w:name w:val="D40FFF2AA5DB4E36B0AFFF14EDA89680"/>
    <w:rsid w:val="008A1867"/>
    <w:rPr>
      <w:lang w:val="en-IN" w:eastAsia="en-IN"/>
    </w:rPr>
  </w:style>
  <w:style w:type="paragraph" w:customStyle="1" w:styleId="C7E355677AB4456C93D5AD01F0CF14C9">
    <w:name w:val="C7E355677AB4456C93D5AD01F0CF14C9"/>
    <w:rsid w:val="008A1867"/>
    <w:rPr>
      <w:lang w:val="en-IN" w:eastAsia="en-IN"/>
    </w:rPr>
  </w:style>
  <w:style w:type="paragraph" w:customStyle="1" w:styleId="0818DD7846114C049C7C6637A6CAB28B">
    <w:name w:val="0818DD7846114C049C7C6637A6CAB28B"/>
    <w:rsid w:val="008A1867"/>
    <w:rPr>
      <w:lang w:val="en-IN" w:eastAsia="en-IN"/>
    </w:rPr>
  </w:style>
  <w:style w:type="paragraph" w:customStyle="1" w:styleId="E4CAB2D7019A444E8913700A1A45E443">
    <w:name w:val="E4CAB2D7019A444E8913700A1A45E443"/>
    <w:rsid w:val="008A1867"/>
    <w:rPr>
      <w:lang w:val="en-IN" w:eastAsia="en-IN"/>
    </w:rPr>
  </w:style>
  <w:style w:type="paragraph" w:customStyle="1" w:styleId="F20024DF6A1F403E9E148CB79AD72948">
    <w:name w:val="F20024DF6A1F403E9E148CB79AD72948"/>
    <w:rsid w:val="008A1867"/>
    <w:rPr>
      <w:lang w:val="en-IN" w:eastAsia="en-IN"/>
    </w:rPr>
  </w:style>
  <w:style w:type="paragraph" w:customStyle="1" w:styleId="B9374CD764D8482893FED3FD67042104">
    <w:name w:val="B9374CD764D8482893FED3FD67042104"/>
    <w:rsid w:val="008A1867"/>
    <w:rPr>
      <w:lang w:val="en-IN" w:eastAsia="en-IN"/>
    </w:rPr>
  </w:style>
  <w:style w:type="paragraph" w:customStyle="1" w:styleId="96451419F67F41AAB2AF7866BA653695">
    <w:name w:val="96451419F67F41AAB2AF7866BA653695"/>
    <w:rsid w:val="008A1867"/>
    <w:rPr>
      <w:lang w:val="en-IN" w:eastAsia="en-IN"/>
    </w:rPr>
  </w:style>
  <w:style w:type="paragraph" w:customStyle="1" w:styleId="D873C5DB0CE0496DA8CAC0692A545202">
    <w:name w:val="D873C5DB0CE0496DA8CAC0692A545202"/>
    <w:rsid w:val="008A1867"/>
    <w:rPr>
      <w:lang w:val="en-IN" w:eastAsia="en-IN"/>
    </w:rPr>
  </w:style>
  <w:style w:type="paragraph" w:customStyle="1" w:styleId="DEA53D08AD60418899C3425D161F7B9C">
    <w:name w:val="DEA53D08AD60418899C3425D161F7B9C"/>
    <w:rsid w:val="008A1867"/>
    <w:rPr>
      <w:lang w:val="en-IN" w:eastAsia="en-IN"/>
    </w:rPr>
  </w:style>
  <w:style w:type="paragraph" w:customStyle="1" w:styleId="DE9563D4CF2449E6B6D0556962EEE599">
    <w:name w:val="DE9563D4CF2449E6B6D0556962EEE599"/>
    <w:rsid w:val="008A1867"/>
    <w:rPr>
      <w:lang w:val="en-IN" w:eastAsia="en-IN"/>
    </w:rPr>
  </w:style>
  <w:style w:type="paragraph" w:customStyle="1" w:styleId="3350A2AEB6564083A8D8712556D4F47A">
    <w:name w:val="3350A2AEB6564083A8D8712556D4F47A"/>
    <w:rsid w:val="008A1867"/>
    <w:rPr>
      <w:lang w:val="en-IN" w:eastAsia="en-IN"/>
    </w:rPr>
  </w:style>
  <w:style w:type="paragraph" w:customStyle="1" w:styleId="D79CA7F4884E42EEA2473BAB38D99012">
    <w:name w:val="D79CA7F4884E42EEA2473BAB38D99012"/>
    <w:rsid w:val="008A1867"/>
    <w:rPr>
      <w:lang w:val="en-IN" w:eastAsia="en-IN"/>
    </w:rPr>
  </w:style>
  <w:style w:type="paragraph" w:customStyle="1" w:styleId="F1E7492EC7C84902A3DFD9DCA7A3AD4D">
    <w:name w:val="F1E7492EC7C84902A3DFD9DCA7A3AD4D"/>
    <w:rsid w:val="008A1867"/>
    <w:rPr>
      <w:lang w:val="en-IN" w:eastAsia="en-IN"/>
    </w:rPr>
  </w:style>
  <w:style w:type="paragraph" w:customStyle="1" w:styleId="32D20C17C905493D8051042649178391">
    <w:name w:val="32D20C17C905493D8051042649178391"/>
    <w:rsid w:val="008A1867"/>
    <w:rPr>
      <w:lang w:val="en-IN" w:eastAsia="en-IN"/>
    </w:rPr>
  </w:style>
  <w:style w:type="paragraph" w:customStyle="1" w:styleId="ED9A96E78F1A4BFBA97C6DF1AC88869D">
    <w:name w:val="ED9A96E78F1A4BFBA97C6DF1AC88869D"/>
    <w:rsid w:val="008A1867"/>
    <w:rPr>
      <w:lang w:val="en-IN" w:eastAsia="en-IN"/>
    </w:rPr>
  </w:style>
  <w:style w:type="paragraph" w:customStyle="1" w:styleId="DAED3C5C659343B0AFE4AC1A9E826E88">
    <w:name w:val="DAED3C5C659343B0AFE4AC1A9E826E88"/>
    <w:rsid w:val="008A1867"/>
    <w:rPr>
      <w:lang w:val="en-IN" w:eastAsia="en-IN"/>
    </w:rPr>
  </w:style>
  <w:style w:type="paragraph" w:customStyle="1" w:styleId="7D9FC7C9FA0140E9BCC5E322245F0E83">
    <w:name w:val="7D9FC7C9FA0140E9BCC5E322245F0E83"/>
    <w:rsid w:val="008A1867"/>
    <w:rPr>
      <w:lang w:val="en-IN" w:eastAsia="en-IN"/>
    </w:rPr>
  </w:style>
  <w:style w:type="paragraph" w:customStyle="1" w:styleId="DCBF54D2319449ABB736FBDE10D75405">
    <w:name w:val="DCBF54D2319449ABB736FBDE10D75405"/>
    <w:rsid w:val="008A1867"/>
    <w:rPr>
      <w:lang w:val="en-IN" w:eastAsia="en-IN"/>
    </w:rPr>
  </w:style>
  <w:style w:type="paragraph" w:customStyle="1" w:styleId="34C2EE7D03694230805895221EF2B3BA">
    <w:name w:val="34C2EE7D03694230805895221EF2B3BA"/>
    <w:rsid w:val="008A1867"/>
    <w:rPr>
      <w:lang w:val="en-IN" w:eastAsia="en-IN"/>
    </w:rPr>
  </w:style>
  <w:style w:type="paragraph" w:customStyle="1" w:styleId="ACFDE8EE5FB74708985C78CC9B6E6700">
    <w:name w:val="ACFDE8EE5FB74708985C78CC9B6E6700"/>
    <w:rsid w:val="008A1867"/>
    <w:rPr>
      <w:lang w:val="en-IN" w:eastAsia="en-IN"/>
    </w:rPr>
  </w:style>
  <w:style w:type="paragraph" w:customStyle="1" w:styleId="5012FA0BE0E240D9BDC366F4001583D8">
    <w:name w:val="5012FA0BE0E240D9BDC366F4001583D8"/>
    <w:rsid w:val="008A1867"/>
    <w:rPr>
      <w:lang w:val="en-IN" w:eastAsia="en-IN"/>
    </w:rPr>
  </w:style>
  <w:style w:type="paragraph" w:customStyle="1" w:styleId="E1887083EF3D4486A2DA42B6981687F5">
    <w:name w:val="E1887083EF3D4486A2DA42B6981687F5"/>
    <w:rsid w:val="008A1867"/>
    <w:rPr>
      <w:lang w:val="en-IN" w:eastAsia="en-IN"/>
    </w:rPr>
  </w:style>
  <w:style w:type="paragraph" w:customStyle="1" w:styleId="CDC93193B1654D10892A3F1169CC2DBC">
    <w:name w:val="CDC93193B1654D10892A3F1169CC2DBC"/>
    <w:rsid w:val="008A1867"/>
    <w:rPr>
      <w:lang w:val="en-IN" w:eastAsia="en-IN"/>
    </w:rPr>
  </w:style>
  <w:style w:type="paragraph" w:customStyle="1" w:styleId="E2CFDC125E494C87BF27AF0635C23415">
    <w:name w:val="E2CFDC125E494C87BF27AF0635C23415"/>
    <w:rsid w:val="008A1867"/>
    <w:rPr>
      <w:lang w:val="en-IN" w:eastAsia="en-IN"/>
    </w:rPr>
  </w:style>
  <w:style w:type="paragraph" w:customStyle="1" w:styleId="310F3DF098C3430BB381C4A8347ED4F0">
    <w:name w:val="310F3DF098C3430BB381C4A8347ED4F0"/>
    <w:rsid w:val="008A1867"/>
    <w:rPr>
      <w:lang w:val="en-IN" w:eastAsia="en-IN"/>
    </w:rPr>
  </w:style>
  <w:style w:type="paragraph" w:customStyle="1" w:styleId="710BF411FB3E4C93A0AAA25A7EAA3070">
    <w:name w:val="710BF411FB3E4C93A0AAA25A7EAA3070"/>
    <w:rsid w:val="008A1867"/>
    <w:rPr>
      <w:lang w:val="en-IN" w:eastAsia="en-IN"/>
    </w:rPr>
  </w:style>
  <w:style w:type="paragraph" w:customStyle="1" w:styleId="761F6C06127C4D41B7223E038DDA2D91">
    <w:name w:val="761F6C06127C4D41B7223E038DDA2D91"/>
    <w:rsid w:val="008A1867"/>
    <w:rPr>
      <w:lang w:val="en-IN" w:eastAsia="en-IN"/>
    </w:rPr>
  </w:style>
  <w:style w:type="paragraph" w:customStyle="1" w:styleId="6630036860884073A962D74671D40212">
    <w:name w:val="6630036860884073A962D74671D40212"/>
    <w:rsid w:val="008A1867"/>
    <w:rPr>
      <w:lang w:val="en-IN" w:eastAsia="en-IN"/>
    </w:rPr>
  </w:style>
  <w:style w:type="paragraph" w:customStyle="1" w:styleId="14BE6E938DAE4C83B6B4AE5410972EBD">
    <w:name w:val="14BE6E938DAE4C83B6B4AE5410972EBD"/>
    <w:rsid w:val="008A1867"/>
    <w:rPr>
      <w:lang w:val="en-IN" w:eastAsia="en-IN"/>
    </w:rPr>
  </w:style>
  <w:style w:type="paragraph" w:customStyle="1" w:styleId="E46F6D8759BC4BA38850A0347B03C98D">
    <w:name w:val="E46F6D8759BC4BA38850A0347B03C98D"/>
    <w:rsid w:val="008A1867"/>
    <w:rPr>
      <w:lang w:val="en-IN" w:eastAsia="en-IN"/>
    </w:rPr>
  </w:style>
  <w:style w:type="paragraph" w:customStyle="1" w:styleId="E2F027DF379C4891988A33211047500C">
    <w:name w:val="E2F027DF379C4891988A33211047500C"/>
    <w:rsid w:val="008A1867"/>
    <w:rPr>
      <w:lang w:val="en-IN" w:eastAsia="en-IN"/>
    </w:rPr>
  </w:style>
  <w:style w:type="paragraph" w:customStyle="1" w:styleId="FD28E51BBBE9430EBC322F881E97ADF6">
    <w:name w:val="FD28E51BBBE9430EBC322F881E97ADF6"/>
    <w:rsid w:val="008A1867"/>
    <w:rPr>
      <w:lang w:val="en-IN" w:eastAsia="en-IN"/>
    </w:rPr>
  </w:style>
  <w:style w:type="paragraph" w:customStyle="1" w:styleId="66C4B999858C4B209EC33EC9251AB8F4">
    <w:name w:val="66C4B999858C4B209EC33EC9251AB8F4"/>
    <w:rsid w:val="008A1867"/>
    <w:rPr>
      <w:lang w:val="en-IN" w:eastAsia="en-IN"/>
    </w:rPr>
  </w:style>
  <w:style w:type="paragraph" w:customStyle="1" w:styleId="C51A9C485E24422C9CE22B62F1BF0702">
    <w:name w:val="C51A9C485E24422C9CE22B62F1BF0702"/>
    <w:rsid w:val="008A1867"/>
    <w:rPr>
      <w:lang w:val="en-IN" w:eastAsia="en-IN"/>
    </w:rPr>
  </w:style>
  <w:style w:type="paragraph" w:customStyle="1" w:styleId="E59289BD5CCE4D428BAA15E19CB9FB18">
    <w:name w:val="E59289BD5CCE4D428BAA15E19CB9FB18"/>
    <w:rsid w:val="008A1867"/>
    <w:rPr>
      <w:lang w:val="en-IN" w:eastAsia="en-IN"/>
    </w:rPr>
  </w:style>
  <w:style w:type="paragraph" w:customStyle="1" w:styleId="2C2F2958D5E84BFA954A128CB67234A6">
    <w:name w:val="2C2F2958D5E84BFA954A128CB67234A6"/>
    <w:rsid w:val="00742580"/>
    <w:rPr>
      <w:lang w:val="en-GB" w:eastAsia="en-GB"/>
    </w:rPr>
  </w:style>
  <w:style w:type="paragraph" w:customStyle="1" w:styleId="E0EC1E497A9F432284919C2B83159640">
    <w:name w:val="E0EC1E497A9F432284919C2B83159640"/>
    <w:rsid w:val="00742580"/>
    <w:rPr>
      <w:lang w:val="en-GB" w:eastAsia="en-GB"/>
    </w:rPr>
  </w:style>
  <w:style w:type="paragraph" w:customStyle="1" w:styleId="A18934BA58584B329445ED636082FFA4">
    <w:name w:val="A18934BA58584B329445ED636082FFA4"/>
    <w:rsid w:val="00742580"/>
    <w:rPr>
      <w:lang w:val="en-GB" w:eastAsia="en-GB"/>
    </w:rPr>
  </w:style>
  <w:style w:type="paragraph" w:customStyle="1" w:styleId="579873C534DC4C7194C9673019560DFF">
    <w:name w:val="579873C534DC4C7194C9673019560DFF"/>
    <w:rsid w:val="00742580"/>
    <w:rPr>
      <w:lang w:val="en-GB" w:eastAsia="en-GB"/>
    </w:rPr>
  </w:style>
  <w:style w:type="paragraph" w:customStyle="1" w:styleId="3EE94DF9D62741189C629461E59A5E06">
    <w:name w:val="3EE94DF9D62741189C629461E59A5E06"/>
    <w:rsid w:val="00742580"/>
    <w:rPr>
      <w:lang w:val="en-GB" w:eastAsia="en-GB"/>
    </w:rPr>
  </w:style>
  <w:style w:type="paragraph" w:customStyle="1" w:styleId="B071395130364C35A4525AB69FB9ECB7">
    <w:name w:val="B071395130364C35A4525AB69FB9ECB7"/>
    <w:rsid w:val="00742580"/>
    <w:rPr>
      <w:lang w:val="en-GB" w:eastAsia="en-GB"/>
    </w:rPr>
  </w:style>
  <w:style w:type="paragraph" w:customStyle="1" w:styleId="EB254A7DE2B348FD9F265F513F2AD820">
    <w:name w:val="EB254A7DE2B348FD9F265F513F2AD820"/>
    <w:rsid w:val="00742580"/>
    <w:rPr>
      <w:lang w:val="en-GB" w:eastAsia="en-GB"/>
    </w:rPr>
  </w:style>
  <w:style w:type="paragraph" w:customStyle="1" w:styleId="E8528BE42BB44DDA96B4A34C44631D2A">
    <w:name w:val="E8528BE42BB44DDA96B4A34C44631D2A"/>
    <w:rsid w:val="00742580"/>
    <w:rPr>
      <w:lang w:val="en-GB" w:eastAsia="en-GB"/>
    </w:rPr>
  </w:style>
  <w:style w:type="paragraph" w:customStyle="1" w:styleId="29153F35853D4864B667E9E36A2A611D">
    <w:name w:val="29153F35853D4864B667E9E36A2A611D"/>
    <w:rsid w:val="00742580"/>
    <w:rPr>
      <w:lang w:val="en-GB" w:eastAsia="en-GB"/>
    </w:rPr>
  </w:style>
  <w:style w:type="paragraph" w:customStyle="1" w:styleId="38E8A6B791C14E8298388DBE9EF23B67">
    <w:name w:val="38E8A6B791C14E8298388DBE9EF23B67"/>
    <w:rsid w:val="00742580"/>
    <w:rPr>
      <w:lang w:val="en-GB" w:eastAsia="en-GB"/>
    </w:rPr>
  </w:style>
  <w:style w:type="paragraph" w:customStyle="1" w:styleId="BAE5FA5DC0DB47F5900730AC0521EBE0">
    <w:name w:val="BAE5FA5DC0DB47F5900730AC0521EBE0"/>
    <w:rsid w:val="00742580"/>
    <w:rPr>
      <w:lang w:val="en-GB" w:eastAsia="en-GB"/>
    </w:rPr>
  </w:style>
  <w:style w:type="paragraph" w:customStyle="1" w:styleId="75AA70B6BAEB4BB5B432C7F295045508">
    <w:name w:val="75AA70B6BAEB4BB5B432C7F295045508"/>
    <w:rsid w:val="00742580"/>
    <w:rPr>
      <w:lang w:val="en-GB" w:eastAsia="en-GB"/>
    </w:rPr>
  </w:style>
  <w:style w:type="paragraph" w:customStyle="1" w:styleId="F9E0CC739A604D63A57DEFCC45BBDD09">
    <w:name w:val="F9E0CC739A604D63A57DEFCC45BBDD09"/>
    <w:rsid w:val="00742580"/>
    <w:rPr>
      <w:lang w:val="en-GB" w:eastAsia="en-GB"/>
    </w:rPr>
  </w:style>
  <w:style w:type="paragraph" w:customStyle="1" w:styleId="3C1EDDA38E1D4766AE4E6FBF7A700E22">
    <w:name w:val="3C1EDDA38E1D4766AE4E6FBF7A700E22"/>
    <w:rsid w:val="00742580"/>
    <w:rPr>
      <w:lang w:val="en-GB" w:eastAsia="en-GB"/>
    </w:rPr>
  </w:style>
  <w:style w:type="paragraph" w:customStyle="1" w:styleId="874A64F7558F491381A34558F820F870">
    <w:name w:val="874A64F7558F491381A34558F820F870"/>
    <w:rsid w:val="00742580"/>
    <w:rPr>
      <w:lang w:val="en-GB" w:eastAsia="en-GB"/>
    </w:rPr>
  </w:style>
  <w:style w:type="paragraph" w:customStyle="1" w:styleId="052BE90829454BA3A4A6ADC1646E915C">
    <w:name w:val="052BE90829454BA3A4A6ADC1646E915C"/>
    <w:rsid w:val="00742580"/>
    <w:rPr>
      <w:lang w:val="en-GB" w:eastAsia="en-GB"/>
    </w:rPr>
  </w:style>
  <w:style w:type="paragraph" w:customStyle="1" w:styleId="C17DF271ED56475BB9A2538F5587DEBA">
    <w:name w:val="C17DF271ED56475BB9A2538F5587DEBA"/>
    <w:rsid w:val="00742580"/>
    <w:rPr>
      <w:lang w:val="en-GB" w:eastAsia="en-GB"/>
    </w:rPr>
  </w:style>
  <w:style w:type="paragraph" w:customStyle="1" w:styleId="481C1D98557849E4908099F585803B45">
    <w:name w:val="481C1D98557849E4908099F585803B45"/>
    <w:rsid w:val="00742580"/>
    <w:rPr>
      <w:lang w:val="en-GB" w:eastAsia="en-GB"/>
    </w:rPr>
  </w:style>
  <w:style w:type="paragraph" w:customStyle="1" w:styleId="3539FD58519149589B280480EE4A9DE4">
    <w:name w:val="3539FD58519149589B280480EE4A9DE4"/>
    <w:rsid w:val="00742580"/>
    <w:rPr>
      <w:lang w:val="en-GB" w:eastAsia="en-GB"/>
    </w:rPr>
  </w:style>
  <w:style w:type="paragraph" w:customStyle="1" w:styleId="3F39FCB6C8D3477EBC7BB50E2DD5267D">
    <w:name w:val="3F39FCB6C8D3477EBC7BB50E2DD5267D"/>
    <w:rsid w:val="00742580"/>
    <w:rPr>
      <w:lang w:val="en-GB" w:eastAsia="en-GB"/>
    </w:rPr>
  </w:style>
  <w:style w:type="paragraph" w:customStyle="1" w:styleId="1894F68541974273A7BBD66744772804">
    <w:name w:val="1894F68541974273A7BBD66744772804"/>
    <w:rsid w:val="00742580"/>
    <w:rPr>
      <w:lang w:val="en-GB" w:eastAsia="en-GB"/>
    </w:rPr>
  </w:style>
  <w:style w:type="paragraph" w:customStyle="1" w:styleId="0981429748B2492C940ACD8976C9152A">
    <w:name w:val="0981429748B2492C940ACD8976C9152A"/>
    <w:rsid w:val="00742580"/>
    <w:rPr>
      <w:lang w:val="en-GB" w:eastAsia="en-GB"/>
    </w:rPr>
  </w:style>
  <w:style w:type="paragraph" w:customStyle="1" w:styleId="9C1DAF75B6A348BE9B01DB2D434E02AD">
    <w:name w:val="9C1DAF75B6A348BE9B01DB2D434E02AD"/>
    <w:rsid w:val="00742580"/>
    <w:rPr>
      <w:lang w:val="en-GB" w:eastAsia="en-GB"/>
    </w:rPr>
  </w:style>
  <w:style w:type="paragraph" w:customStyle="1" w:styleId="A3266C3C9E384E5A92E775BFF5903E03">
    <w:name w:val="A3266C3C9E384E5A92E775BFF5903E03"/>
    <w:rsid w:val="00742580"/>
    <w:rPr>
      <w:lang w:val="en-GB" w:eastAsia="en-GB"/>
    </w:rPr>
  </w:style>
  <w:style w:type="paragraph" w:customStyle="1" w:styleId="67BABCEA6EF345019C52B9BA4DC0FFEE">
    <w:name w:val="67BABCEA6EF345019C52B9BA4DC0FFEE"/>
    <w:rsid w:val="00742580"/>
    <w:rPr>
      <w:lang w:val="en-GB" w:eastAsia="en-GB"/>
    </w:rPr>
  </w:style>
  <w:style w:type="paragraph" w:customStyle="1" w:styleId="FB61F021809A49C7BF07E0E6E83191C9">
    <w:name w:val="FB61F021809A49C7BF07E0E6E83191C9"/>
    <w:rsid w:val="00742580"/>
    <w:rPr>
      <w:lang w:val="en-GB" w:eastAsia="en-GB"/>
    </w:rPr>
  </w:style>
  <w:style w:type="paragraph" w:customStyle="1" w:styleId="2188F35982E948569F1A5E36D34A998F">
    <w:name w:val="2188F35982E948569F1A5E36D34A998F"/>
    <w:rsid w:val="00742580"/>
    <w:rPr>
      <w:lang w:val="en-GB" w:eastAsia="en-GB"/>
    </w:rPr>
  </w:style>
  <w:style w:type="paragraph" w:customStyle="1" w:styleId="25349252F161455CAB89BCEB93A23ED8">
    <w:name w:val="25349252F161455CAB89BCEB93A23ED8"/>
    <w:rsid w:val="00742580"/>
    <w:rPr>
      <w:lang w:val="en-GB" w:eastAsia="en-GB"/>
    </w:rPr>
  </w:style>
  <w:style w:type="paragraph" w:customStyle="1" w:styleId="1EBA6B164C6741349025C96A2501E342">
    <w:name w:val="1EBA6B164C6741349025C96A2501E342"/>
    <w:rsid w:val="00742580"/>
    <w:rPr>
      <w:lang w:val="en-GB" w:eastAsia="en-GB"/>
    </w:rPr>
  </w:style>
  <w:style w:type="paragraph" w:customStyle="1" w:styleId="040E127719BB457F9ECECA8C85D0BAAC">
    <w:name w:val="040E127719BB457F9ECECA8C85D0BAAC"/>
    <w:rsid w:val="00742580"/>
    <w:rPr>
      <w:lang w:val="en-GB" w:eastAsia="en-GB"/>
    </w:rPr>
  </w:style>
  <w:style w:type="paragraph" w:customStyle="1" w:styleId="D5BD742AB736428E9883E523C5EF40EB">
    <w:name w:val="D5BD742AB736428E9883E523C5EF40EB"/>
    <w:rsid w:val="00742580"/>
    <w:rPr>
      <w:lang w:val="en-GB" w:eastAsia="en-GB"/>
    </w:rPr>
  </w:style>
  <w:style w:type="paragraph" w:customStyle="1" w:styleId="284FDB60D1DA427F9624EEAE2BF69323">
    <w:name w:val="284FDB60D1DA427F9624EEAE2BF69323"/>
    <w:rsid w:val="00742580"/>
    <w:rPr>
      <w:lang w:val="en-GB" w:eastAsia="en-GB"/>
    </w:rPr>
  </w:style>
  <w:style w:type="paragraph" w:customStyle="1" w:styleId="E6A356CF532C41AF90C8FE3D481773CE">
    <w:name w:val="E6A356CF532C41AF90C8FE3D481773CE"/>
    <w:rsid w:val="00742580"/>
    <w:rPr>
      <w:lang w:val="en-GB" w:eastAsia="en-GB"/>
    </w:rPr>
  </w:style>
  <w:style w:type="paragraph" w:customStyle="1" w:styleId="B79774AFBA994AD6B68CC1BDCDBE6DA0">
    <w:name w:val="B79774AFBA994AD6B68CC1BDCDBE6DA0"/>
    <w:rsid w:val="00742580"/>
    <w:rPr>
      <w:lang w:val="en-GB" w:eastAsia="en-GB"/>
    </w:rPr>
  </w:style>
  <w:style w:type="paragraph" w:customStyle="1" w:styleId="5D14ED4E0E6446A89C7E87990E45F658">
    <w:name w:val="5D14ED4E0E6446A89C7E87990E45F658"/>
    <w:rsid w:val="00742580"/>
    <w:rPr>
      <w:lang w:val="en-GB" w:eastAsia="en-GB"/>
    </w:rPr>
  </w:style>
  <w:style w:type="paragraph" w:customStyle="1" w:styleId="314F749E9E6F40D08FD58BDE7287E862">
    <w:name w:val="314F749E9E6F40D08FD58BDE7287E862"/>
    <w:rsid w:val="00742580"/>
    <w:rPr>
      <w:lang w:val="en-GB" w:eastAsia="en-GB"/>
    </w:rPr>
  </w:style>
  <w:style w:type="paragraph" w:customStyle="1" w:styleId="112659263A8B414CB5580D3A4B600E42">
    <w:name w:val="112659263A8B414CB5580D3A4B600E42"/>
    <w:rsid w:val="00742580"/>
    <w:rPr>
      <w:lang w:val="en-GB" w:eastAsia="en-GB"/>
    </w:rPr>
  </w:style>
  <w:style w:type="paragraph" w:customStyle="1" w:styleId="DE6C87CFB8BB4A8897182A1FC149C34D">
    <w:name w:val="DE6C87CFB8BB4A8897182A1FC149C34D"/>
    <w:rsid w:val="00742580"/>
    <w:rPr>
      <w:lang w:val="en-GB" w:eastAsia="en-GB"/>
    </w:rPr>
  </w:style>
  <w:style w:type="paragraph" w:customStyle="1" w:styleId="96E0DAC47E7A4E5C8EE0E43DCCBEED7E">
    <w:name w:val="96E0DAC47E7A4E5C8EE0E43DCCBEED7E"/>
    <w:rsid w:val="00742580"/>
    <w:rPr>
      <w:lang w:val="en-GB" w:eastAsia="en-GB"/>
    </w:rPr>
  </w:style>
  <w:style w:type="paragraph" w:customStyle="1" w:styleId="170931FE56E34CB8847B03E52DB47413">
    <w:name w:val="170931FE56E34CB8847B03E52DB47413"/>
    <w:rsid w:val="00742580"/>
    <w:rPr>
      <w:lang w:val="en-GB" w:eastAsia="en-GB"/>
    </w:rPr>
  </w:style>
  <w:style w:type="paragraph" w:customStyle="1" w:styleId="82F4859E0D1546E1911039C90B4A0D57">
    <w:name w:val="82F4859E0D1546E1911039C90B4A0D57"/>
    <w:rsid w:val="00742580"/>
    <w:rPr>
      <w:lang w:val="en-GB" w:eastAsia="en-GB"/>
    </w:rPr>
  </w:style>
  <w:style w:type="paragraph" w:customStyle="1" w:styleId="61F1FAAA32DB4BCBB8083B4F37006EF6">
    <w:name w:val="61F1FAAA32DB4BCBB8083B4F37006EF6"/>
    <w:rsid w:val="00742580"/>
    <w:rPr>
      <w:lang w:val="en-GB" w:eastAsia="en-GB"/>
    </w:rPr>
  </w:style>
  <w:style w:type="paragraph" w:customStyle="1" w:styleId="E4B8B8AB86F14AECBAA7F840EA765367">
    <w:name w:val="E4B8B8AB86F14AECBAA7F840EA765367"/>
    <w:rsid w:val="00742580"/>
    <w:rPr>
      <w:lang w:val="en-GB" w:eastAsia="en-GB"/>
    </w:rPr>
  </w:style>
  <w:style w:type="paragraph" w:customStyle="1" w:styleId="0080671EDF484E1F8525EA98F182B93D">
    <w:name w:val="0080671EDF484E1F8525EA98F182B93D"/>
    <w:rsid w:val="00742580"/>
    <w:rPr>
      <w:lang w:val="en-GB" w:eastAsia="en-GB"/>
    </w:rPr>
  </w:style>
  <w:style w:type="paragraph" w:customStyle="1" w:styleId="D91E907907C947B1BB8E21DDF547AF23">
    <w:name w:val="D91E907907C947B1BB8E21DDF547AF23"/>
    <w:rsid w:val="00742580"/>
    <w:rPr>
      <w:lang w:val="en-GB" w:eastAsia="en-GB"/>
    </w:rPr>
  </w:style>
  <w:style w:type="paragraph" w:customStyle="1" w:styleId="8AC39A02E1254ECBA9F87E77D40CB40E">
    <w:name w:val="8AC39A02E1254ECBA9F87E77D40CB40E"/>
    <w:rsid w:val="00742580"/>
    <w:rPr>
      <w:lang w:val="en-GB" w:eastAsia="en-GB"/>
    </w:rPr>
  </w:style>
  <w:style w:type="paragraph" w:customStyle="1" w:styleId="373137D6FC564AA9996A40007BF8290D">
    <w:name w:val="373137D6FC564AA9996A40007BF8290D"/>
    <w:rsid w:val="00742580"/>
    <w:rPr>
      <w:lang w:val="en-GB" w:eastAsia="en-GB"/>
    </w:rPr>
  </w:style>
  <w:style w:type="paragraph" w:customStyle="1" w:styleId="67739F3B9C8C468DA9249A576A52DF41">
    <w:name w:val="67739F3B9C8C468DA9249A576A52DF41"/>
    <w:rsid w:val="00742580"/>
    <w:rPr>
      <w:lang w:val="en-GB" w:eastAsia="en-GB"/>
    </w:rPr>
  </w:style>
  <w:style w:type="paragraph" w:customStyle="1" w:styleId="CE271AE8CE9547C1B0D756AA81011E72">
    <w:name w:val="CE271AE8CE9547C1B0D756AA81011E72"/>
    <w:rsid w:val="00742580"/>
    <w:rPr>
      <w:lang w:val="en-GB" w:eastAsia="en-GB"/>
    </w:rPr>
  </w:style>
  <w:style w:type="paragraph" w:customStyle="1" w:styleId="83B015FC2E6F4F1082E242B655A1F490">
    <w:name w:val="83B015FC2E6F4F1082E242B655A1F490"/>
    <w:rsid w:val="00742580"/>
    <w:rPr>
      <w:lang w:val="en-GB" w:eastAsia="en-GB"/>
    </w:rPr>
  </w:style>
  <w:style w:type="paragraph" w:customStyle="1" w:styleId="D566BEDBB0C5474BAE3F0059BAEBB647">
    <w:name w:val="D566BEDBB0C5474BAE3F0059BAEBB647"/>
    <w:rsid w:val="00742580"/>
    <w:rPr>
      <w:lang w:val="en-GB" w:eastAsia="en-GB"/>
    </w:rPr>
  </w:style>
  <w:style w:type="paragraph" w:customStyle="1" w:styleId="EE2773392777464E87C5BA5D6EF6C44A">
    <w:name w:val="EE2773392777464E87C5BA5D6EF6C44A"/>
    <w:rsid w:val="00742580"/>
    <w:rPr>
      <w:lang w:val="en-GB" w:eastAsia="en-GB"/>
    </w:rPr>
  </w:style>
  <w:style w:type="paragraph" w:customStyle="1" w:styleId="626C8E4D97FE4FE6A7498E4B9BF27A51">
    <w:name w:val="626C8E4D97FE4FE6A7498E4B9BF27A51"/>
    <w:rsid w:val="00742580"/>
    <w:rPr>
      <w:lang w:val="en-GB" w:eastAsia="en-GB"/>
    </w:rPr>
  </w:style>
  <w:style w:type="paragraph" w:customStyle="1" w:styleId="54E01357F2094AF583E7716E15C8E754">
    <w:name w:val="54E01357F2094AF583E7716E15C8E754"/>
    <w:rsid w:val="00742580"/>
    <w:rPr>
      <w:lang w:val="en-GB" w:eastAsia="en-GB"/>
    </w:rPr>
  </w:style>
  <w:style w:type="paragraph" w:customStyle="1" w:styleId="057AE70BE8694DE6AF49A271CFCE724D">
    <w:name w:val="057AE70BE8694DE6AF49A271CFCE724D"/>
    <w:rsid w:val="00742580"/>
    <w:rPr>
      <w:lang w:val="en-GB" w:eastAsia="en-GB"/>
    </w:rPr>
  </w:style>
  <w:style w:type="paragraph" w:customStyle="1" w:styleId="3D77549989EA471EA2A4291BB3D4038B">
    <w:name w:val="3D77549989EA471EA2A4291BB3D4038B"/>
    <w:rsid w:val="00742580"/>
    <w:rPr>
      <w:lang w:val="en-GB" w:eastAsia="en-GB"/>
    </w:rPr>
  </w:style>
  <w:style w:type="paragraph" w:customStyle="1" w:styleId="AB18844AF63B46A0BB2CF680E60AC076">
    <w:name w:val="AB18844AF63B46A0BB2CF680E60AC076"/>
    <w:rsid w:val="00742580"/>
    <w:rPr>
      <w:lang w:val="en-GB" w:eastAsia="en-GB"/>
    </w:rPr>
  </w:style>
  <w:style w:type="paragraph" w:customStyle="1" w:styleId="9EC95EFF9769402481DA0DEFAD1567CA">
    <w:name w:val="9EC95EFF9769402481DA0DEFAD1567CA"/>
    <w:rsid w:val="00742580"/>
    <w:rPr>
      <w:lang w:val="en-GB" w:eastAsia="en-GB"/>
    </w:rPr>
  </w:style>
  <w:style w:type="paragraph" w:customStyle="1" w:styleId="F0BE9B8219804ED29B5FB1FB0E891871">
    <w:name w:val="F0BE9B8219804ED29B5FB1FB0E891871"/>
    <w:rsid w:val="00742580"/>
    <w:rPr>
      <w:lang w:val="en-GB" w:eastAsia="en-GB"/>
    </w:rPr>
  </w:style>
  <w:style w:type="paragraph" w:customStyle="1" w:styleId="6FC1B41359C9471CBF4CB0EC9B15D98B">
    <w:name w:val="6FC1B41359C9471CBF4CB0EC9B15D98B"/>
    <w:rsid w:val="00742580"/>
    <w:rPr>
      <w:lang w:val="en-GB" w:eastAsia="en-GB"/>
    </w:rPr>
  </w:style>
  <w:style w:type="paragraph" w:customStyle="1" w:styleId="CEFEE9D5E23141FCA3331538D5423427">
    <w:name w:val="CEFEE9D5E23141FCA3331538D5423427"/>
    <w:rsid w:val="00742580"/>
    <w:rPr>
      <w:lang w:val="en-GB" w:eastAsia="en-GB"/>
    </w:rPr>
  </w:style>
  <w:style w:type="paragraph" w:customStyle="1" w:styleId="AB513EB3659F431C83E560EFA103E66C">
    <w:name w:val="AB513EB3659F431C83E560EFA103E66C"/>
    <w:rsid w:val="00742580"/>
    <w:rPr>
      <w:lang w:val="en-GB" w:eastAsia="en-GB"/>
    </w:rPr>
  </w:style>
  <w:style w:type="paragraph" w:customStyle="1" w:styleId="5471390267E44000B8CEE7D51D34C4D8">
    <w:name w:val="5471390267E44000B8CEE7D51D34C4D8"/>
    <w:rsid w:val="00742580"/>
    <w:rPr>
      <w:lang w:val="en-GB" w:eastAsia="en-GB"/>
    </w:rPr>
  </w:style>
  <w:style w:type="paragraph" w:customStyle="1" w:styleId="8678C7FB54A24D2593A50D9AA8BA756D">
    <w:name w:val="8678C7FB54A24D2593A50D9AA8BA756D"/>
    <w:rsid w:val="00742580"/>
    <w:rPr>
      <w:lang w:val="en-GB" w:eastAsia="en-GB"/>
    </w:rPr>
  </w:style>
  <w:style w:type="paragraph" w:customStyle="1" w:styleId="C5C5A2FA9C694292B1FC233605298113">
    <w:name w:val="C5C5A2FA9C694292B1FC233605298113"/>
    <w:rsid w:val="00742580"/>
    <w:rPr>
      <w:lang w:val="en-GB" w:eastAsia="en-GB"/>
    </w:rPr>
  </w:style>
  <w:style w:type="paragraph" w:customStyle="1" w:styleId="656FF6695B9C4FBABFE6D48F8FFB723A">
    <w:name w:val="656FF6695B9C4FBABFE6D48F8FFB723A"/>
    <w:rsid w:val="00742580"/>
    <w:rPr>
      <w:lang w:val="en-GB" w:eastAsia="en-GB"/>
    </w:rPr>
  </w:style>
  <w:style w:type="paragraph" w:customStyle="1" w:styleId="30C0A965A52F4378B9E7A93E69E7510C">
    <w:name w:val="30C0A965A52F4378B9E7A93E69E7510C"/>
    <w:rsid w:val="00742580"/>
    <w:rPr>
      <w:lang w:val="en-GB" w:eastAsia="en-GB"/>
    </w:rPr>
  </w:style>
  <w:style w:type="paragraph" w:customStyle="1" w:styleId="7741C85F31EC4E18BCB6B7C0B6FDBAEA">
    <w:name w:val="7741C85F31EC4E18BCB6B7C0B6FDBAEA"/>
    <w:rsid w:val="00742580"/>
    <w:rPr>
      <w:lang w:val="en-GB" w:eastAsia="en-GB"/>
    </w:rPr>
  </w:style>
  <w:style w:type="paragraph" w:customStyle="1" w:styleId="441D20423F0741398634261AF6C830E1">
    <w:name w:val="441D20423F0741398634261AF6C830E1"/>
    <w:rsid w:val="00742580"/>
    <w:rPr>
      <w:lang w:val="en-GB" w:eastAsia="en-GB"/>
    </w:rPr>
  </w:style>
  <w:style w:type="paragraph" w:customStyle="1" w:styleId="E4C5DD110ACC4B99A98F3ECCC1DF0601">
    <w:name w:val="E4C5DD110ACC4B99A98F3ECCC1DF0601"/>
    <w:rsid w:val="00742580"/>
    <w:rPr>
      <w:lang w:val="en-GB" w:eastAsia="en-GB"/>
    </w:rPr>
  </w:style>
  <w:style w:type="paragraph" w:customStyle="1" w:styleId="0E424CBC01624408BA9BB44E0A74120A">
    <w:name w:val="0E424CBC01624408BA9BB44E0A74120A"/>
    <w:rsid w:val="00742580"/>
    <w:rPr>
      <w:lang w:val="en-GB" w:eastAsia="en-GB"/>
    </w:rPr>
  </w:style>
  <w:style w:type="paragraph" w:customStyle="1" w:styleId="669FB5F5076E40CAA013DC832C8E44D2">
    <w:name w:val="669FB5F5076E40CAA013DC832C8E44D2"/>
    <w:rsid w:val="00742580"/>
    <w:rPr>
      <w:lang w:val="en-GB" w:eastAsia="en-GB"/>
    </w:rPr>
  </w:style>
  <w:style w:type="paragraph" w:customStyle="1" w:styleId="3B2558B08AD844389E8B0B70393F76A6">
    <w:name w:val="3B2558B08AD844389E8B0B70393F76A6"/>
    <w:rsid w:val="00742580"/>
    <w:rPr>
      <w:lang w:val="en-GB" w:eastAsia="en-GB"/>
    </w:rPr>
  </w:style>
  <w:style w:type="paragraph" w:customStyle="1" w:styleId="6D01DD7DAD584BFD83D6CED052311868">
    <w:name w:val="6D01DD7DAD584BFD83D6CED052311868"/>
    <w:rsid w:val="00742580"/>
    <w:rPr>
      <w:lang w:val="en-GB" w:eastAsia="en-GB"/>
    </w:rPr>
  </w:style>
  <w:style w:type="paragraph" w:customStyle="1" w:styleId="BA9FFDF96B234C4E88D934BA9C358BB0">
    <w:name w:val="BA9FFDF96B234C4E88D934BA9C358BB0"/>
    <w:rsid w:val="00742580"/>
    <w:rPr>
      <w:lang w:val="en-GB" w:eastAsia="en-GB"/>
    </w:rPr>
  </w:style>
  <w:style w:type="paragraph" w:customStyle="1" w:styleId="173B60AC1E3B40B590A2D7756CEA2DB9">
    <w:name w:val="173B60AC1E3B40B590A2D7756CEA2DB9"/>
    <w:rsid w:val="00742580"/>
    <w:rPr>
      <w:lang w:val="en-GB" w:eastAsia="en-GB"/>
    </w:rPr>
  </w:style>
  <w:style w:type="paragraph" w:customStyle="1" w:styleId="BB7D6CE3BC704524904C1806AEE3459B">
    <w:name w:val="BB7D6CE3BC704524904C1806AEE3459B"/>
    <w:rsid w:val="00742580"/>
    <w:rPr>
      <w:lang w:val="en-GB" w:eastAsia="en-GB"/>
    </w:rPr>
  </w:style>
  <w:style w:type="paragraph" w:customStyle="1" w:styleId="5B8DB82973084CA69CE23CF811D6EAA6">
    <w:name w:val="5B8DB82973084CA69CE23CF811D6EAA6"/>
    <w:rsid w:val="00742580"/>
    <w:rPr>
      <w:lang w:val="en-GB" w:eastAsia="en-GB"/>
    </w:rPr>
  </w:style>
  <w:style w:type="paragraph" w:customStyle="1" w:styleId="EA8DA0D68883428F97DBADEA46A6CC6E">
    <w:name w:val="EA8DA0D68883428F97DBADEA46A6CC6E"/>
    <w:rsid w:val="00742580"/>
    <w:rPr>
      <w:lang w:val="en-GB" w:eastAsia="en-GB"/>
    </w:rPr>
  </w:style>
  <w:style w:type="paragraph" w:customStyle="1" w:styleId="7FFD33BD51FD449DA69674410463042C">
    <w:name w:val="7FFD33BD51FD449DA69674410463042C"/>
    <w:rsid w:val="00742580"/>
    <w:rPr>
      <w:lang w:val="en-GB" w:eastAsia="en-GB"/>
    </w:rPr>
  </w:style>
  <w:style w:type="paragraph" w:customStyle="1" w:styleId="6866B29974BB4D2A88D2F342D4D1B36A">
    <w:name w:val="6866B29974BB4D2A88D2F342D4D1B36A"/>
    <w:rsid w:val="00742580"/>
    <w:rPr>
      <w:lang w:val="en-GB" w:eastAsia="en-GB"/>
    </w:rPr>
  </w:style>
  <w:style w:type="paragraph" w:customStyle="1" w:styleId="BA85867F592B444698A35033511DF2C5">
    <w:name w:val="BA85867F592B444698A35033511DF2C5"/>
    <w:rsid w:val="00742580"/>
    <w:rPr>
      <w:lang w:val="en-GB" w:eastAsia="en-GB"/>
    </w:rPr>
  </w:style>
  <w:style w:type="paragraph" w:customStyle="1" w:styleId="C8F3BA6A80634D758F83A6D04E09D99E">
    <w:name w:val="C8F3BA6A80634D758F83A6D04E09D99E"/>
    <w:rsid w:val="00742580"/>
    <w:rPr>
      <w:lang w:val="en-GB" w:eastAsia="en-GB"/>
    </w:rPr>
  </w:style>
  <w:style w:type="paragraph" w:customStyle="1" w:styleId="DEFD5C246DDF4DF8A163E6ADFAF3D444">
    <w:name w:val="DEFD5C246DDF4DF8A163E6ADFAF3D444"/>
    <w:rsid w:val="00742580"/>
    <w:rPr>
      <w:lang w:val="en-GB" w:eastAsia="en-GB"/>
    </w:rPr>
  </w:style>
  <w:style w:type="paragraph" w:customStyle="1" w:styleId="3585811DA2EB41B3B6703BD7EC2D55B6">
    <w:name w:val="3585811DA2EB41B3B6703BD7EC2D55B6"/>
    <w:rsid w:val="00742580"/>
    <w:rPr>
      <w:lang w:val="en-GB" w:eastAsia="en-GB"/>
    </w:rPr>
  </w:style>
  <w:style w:type="paragraph" w:customStyle="1" w:styleId="0701D7ABAD0B4A0095845D9C8E783D28">
    <w:name w:val="0701D7ABAD0B4A0095845D9C8E783D28"/>
    <w:rsid w:val="00742580"/>
    <w:rPr>
      <w:lang w:val="en-GB" w:eastAsia="en-GB"/>
    </w:rPr>
  </w:style>
  <w:style w:type="paragraph" w:customStyle="1" w:styleId="A303F339E44947C7A83064A81B4B1492">
    <w:name w:val="A303F339E44947C7A83064A81B4B1492"/>
    <w:rsid w:val="00742580"/>
    <w:rPr>
      <w:lang w:val="en-GB" w:eastAsia="en-GB"/>
    </w:rPr>
  </w:style>
  <w:style w:type="paragraph" w:customStyle="1" w:styleId="244617AF478746B7AFF7C46AF20BDD17">
    <w:name w:val="244617AF478746B7AFF7C46AF20BDD17"/>
    <w:rsid w:val="00742580"/>
    <w:rPr>
      <w:lang w:val="en-GB" w:eastAsia="en-GB"/>
    </w:rPr>
  </w:style>
  <w:style w:type="paragraph" w:customStyle="1" w:styleId="E66F8D5C7B9442078F7DC1ECE60AFB13">
    <w:name w:val="E66F8D5C7B9442078F7DC1ECE60AFB13"/>
    <w:rsid w:val="00742580"/>
    <w:rPr>
      <w:lang w:val="en-GB" w:eastAsia="en-GB"/>
    </w:rPr>
  </w:style>
  <w:style w:type="paragraph" w:customStyle="1" w:styleId="3700AE5C5D0D4999B5E2CBF54FDF10E2">
    <w:name w:val="3700AE5C5D0D4999B5E2CBF54FDF10E2"/>
    <w:rsid w:val="00742580"/>
    <w:rPr>
      <w:lang w:val="en-GB" w:eastAsia="en-GB"/>
    </w:rPr>
  </w:style>
  <w:style w:type="paragraph" w:customStyle="1" w:styleId="5443344E22B84DF0A4021E7A890BE1CD">
    <w:name w:val="5443344E22B84DF0A4021E7A890BE1CD"/>
    <w:rsid w:val="00742580"/>
    <w:rPr>
      <w:lang w:val="en-GB" w:eastAsia="en-GB"/>
    </w:rPr>
  </w:style>
  <w:style w:type="paragraph" w:customStyle="1" w:styleId="B3CFD097CAD143C7A7D15D745A6EB8B5">
    <w:name w:val="B3CFD097CAD143C7A7D15D745A6EB8B5"/>
    <w:rsid w:val="00742580"/>
    <w:rPr>
      <w:lang w:val="en-GB" w:eastAsia="en-GB"/>
    </w:rPr>
  </w:style>
  <w:style w:type="paragraph" w:customStyle="1" w:styleId="59FBC07375AB4DFAB6D7107EC3B07FCB">
    <w:name w:val="59FBC07375AB4DFAB6D7107EC3B07FCB"/>
    <w:rsid w:val="00742580"/>
    <w:rPr>
      <w:lang w:val="en-GB" w:eastAsia="en-GB"/>
    </w:rPr>
  </w:style>
  <w:style w:type="paragraph" w:customStyle="1" w:styleId="7B83038D6DE54E0CA77AC56290749722">
    <w:name w:val="7B83038D6DE54E0CA77AC56290749722"/>
    <w:rsid w:val="00742580"/>
    <w:rPr>
      <w:lang w:val="en-GB" w:eastAsia="en-GB"/>
    </w:rPr>
  </w:style>
  <w:style w:type="paragraph" w:customStyle="1" w:styleId="917303C155274842A1740B99477C9CD7">
    <w:name w:val="917303C155274842A1740B99477C9CD7"/>
    <w:rsid w:val="00742580"/>
    <w:rPr>
      <w:lang w:val="en-GB" w:eastAsia="en-GB"/>
    </w:rPr>
  </w:style>
  <w:style w:type="paragraph" w:customStyle="1" w:styleId="ED36E1653E18447AB77F371246DDD9A3">
    <w:name w:val="ED36E1653E18447AB77F371246DDD9A3"/>
    <w:rsid w:val="00305DDA"/>
    <w:rPr>
      <w:lang w:val="en-GB" w:eastAsia="en-GB"/>
    </w:rPr>
  </w:style>
  <w:style w:type="paragraph" w:customStyle="1" w:styleId="E35C6BD4B8204F97B2A89C9242746E3A">
    <w:name w:val="E35C6BD4B8204F97B2A89C9242746E3A"/>
    <w:rsid w:val="00767242"/>
    <w:rPr>
      <w:lang w:val="en-GB" w:eastAsia="en-GB"/>
    </w:rPr>
  </w:style>
  <w:style w:type="paragraph" w:customStyle="1" w:styleId="F2500D0C2F3D4F4FADD35C7BE6A6925C">
    <w:name w:val="F2500D0C2F3D4F4FADD35C7BE6A6925C"/>
    <w:rsid w:val="00767242"/>
    <w:rPr>
      <w:lang w:val="en-GB" w:eastAsia="en-GB"/>
    </w:rPr>
  </w:style>
  <w:style w:type="paragraph" w:customStyle="1" w:styleId="2D440FC8008348BDB29F03B0EB7BBE57">
    <w:name w:val="2D440FC8008348BDB29F03B0EB7BBE57"/>
    <w:rsid w:val="00767242"/>
    <w:rPr>
      <w:lang w:val="en-GB" w:eastAsia="en-GB"/>
    </w:rPr>
  </w:style>
  <w:style w:type="paragraph" w:customStyle="1" w:styleId="E3B2EFF465644D0D86B55691EF45582B">
    <w:name w:val="E3B2EFF465644D0D86B55691EF45582B"/>
    <w:rsid w:val="00767242"/>
    <w:rPr>
      <w:lang w:val="en-GB" w:eastAsia="en-GB"/>
    </w:rPr>
  </w:style>
  <w:style w:type="paragraph" w:customStyle="1" w:styleId="D45B196A04664D0891622D1E9454D32B">
    <w:name w:val="D45B196A04664D0891622D1E9454D32B"/>
    <w:rsid w:val="00767242"/>
    <w:rPr>
      <w:lang w:val="en-GB" w:eastAsia="en-GB"/>
    </w:rPr>
  </w:style>
  <w:style w:type="paragraph" w:customStyle="1" w:styleId="707701ECF88841FB9A1B4852AB466F0D">
    <w:name w:val="707701ECF88841FB9A1B4852AB466F0D"/>
    <w:rsid w:val="00767242"/>
    <w:rPr>
      <w:lang w:val="en-GB" w:eastAsia="en-GB"/>
    </w:rPr>
  </w:style>
  <w:style w:type="paragraph" w:customStyle="1" w:styleId="ABDB6E3969D04C578B146E0504A06A30">
    <w:name w:val="ABDB6E3969D04C578B146E0504A06A30"/>
    <w:rsid w:val="00767242"/>
    <w:rPr>
      <w:lang w:val="en-GB" w:eastAsia="en-GB"/>
    </w:rPr>
  </w:style>
  <w:style w:type="paragraph" w:customStyle="1" w:styleId="FAC9C84633A14CEF9B56058332544DB8">
    <w:name w:val="FAC9C84633A14CEF9B56058332544DB8"/>
    <w:rsid w:val="00767242"/>
    <w:rPr>
      <w:lang w:val="en-GB" w:eastAsia="en-GB"/>
    </w:rPr>
  </w:style>
  <w:style w:type="paragraph" w:customStyle="1" w:styleId="A1EAC83EAC244308BE61943E38E760E5">
    <w:name w:val="A1EAC83EAC244308BE61943E38E760E5"/>
    <w:rsid w:val="00767242"/>
    <w:rPr>
      <w:lang w:val="en-GB" w:eastAsia="en-GB"/>
    </w:rPr>
  </w:style>
  <w:style w:type="paragraph" w:customStyle="1" w:styleId="7DE3E5866454441A93C77E5EB388D564">
    <w:name w:val="7DE3E5866454441A93C77E5EB388D564"/>
    <w:rsid w:val="00767242"/>
    <w:rPr>
      <w:lang w:val="en-GB" w:eastAsia="en-GB"/>
    </w:rPr>
  </w:style>
  <w:style w:type="paragraph" w:customStyle="1" w:styleId="C6B742ED0D5E4598857CCCE48F744D4A">
    <w:name w:val="C6B742ED0D5E4598857CCCE48F744D4A"/>
    <w:rsid w:val="00767242"/>
    <w:rPr>
      <w:lang w:val="en-GB" w:eastAsia="en-GB"/>
    </w:rPr>
  </w:style>
  <w:style w:type="paragraph" w:customStyle="1" w:styleId="FC5959E629A5466DAB26AE5A64F8C995">
    <w:name w:val="FC5959E629A5466DAB26AE5A64F8C995"/>
    <w:rsid w:val="00767242"/>
    <w:rPr>
      <w:lang w:val="en-GB" w:eastAsia="en-GB"/>
    </w:rPr>
  </w:style>
  <w:style w:type="paragraph" w:customStyle="1" w:styleId="962025AE989247D3B71A6ACDF8609897">
    <w:name w:val="962025AE989247D3B71A6ACDF8609897"/>
    <w:rsid w:val="00767242"/>
    <w:rPr>
      <w:lang w:val="en-GB" w:eastAsia="en-GB"/>
    </w:rPr>
  </w:style>
  <w:style w:type="paragraph" w:customStyle="1" w:styleId="5F1321DEF50B400281AB77E90F216DAD">
    <w:name w:val="5F1321DEF50B400281AB77E90F216DAD"/>
    <w:rsid w:val="00767242"/>
    <w:rPr>
      <w:lang w:val="en-GB" w:eastAsia="en-GB"/>
    </w:rPr>
  </w:style>
  <w:style w:type="paragraph" w:customStyle="1" w:styleId="2A3C672EC5E249EBA55C216BD770C795">
    <w:name w:val="2A3C672EC5E249EBA55C216BD770C795"/>
    <w:rsid w:val="00767242"/>
    <w:rPr>
      <w:lang w:val="en-GB" w:eastAsia="en-GB"/>
    </w:rPr>
  </w:style>
  <w:style w:type="paragraph" w:customStyle="1" w:styleId="845CEE20892B44DEB5D207FBE73EB644">
    <w:name w:val="845CEE20892B44DEB5D207FBE73EB644"/>
    <w:rsid w:val="00767242"/>
    <w:rPr>
      <w:lang w:val="en-GB" w:eastAsia="en-GB"/>
    </w:rPr>
  </w:style>
  <w:style w:type="paragraph" w:customStyle="1" w:styleId="89F60C3659E3462CAF0112412DC3FEA8">
    <w:name w:val="89F60C3659E3462CAF0112412DC3FEA8"/>
    <w:rsid w:val="00767242"/>
    <w:rPr>
      <w:lang w:val="en-GB" w:eastAsia="en-GB"/>
    </w:rPr>
  </w:style>
  <w:style w:type="paragraph" w:customStyle="1" w:styleId="0B685C1E70784E668C95790F84C0B3A3">
    <w:name w:val="0B685C1E70784E668C95790F84C0B3A3"/>
    <w:rsid w:val="00767242"/>
    <w:rPr>
      <w:lang w:val="en-GB" w:eastAsia="en-GB"/>
    </w:rPr>
  </w:style>
  <w:style w:type="paragraph" w:customStyle="1" w:styleId="0542E82311B4458091822C5295784542">
    <w:name w:val="0542E82311B4458091822C5295784542"/>
    <w:rsid w:val="00767242"/>
    <w:rPr>
      <w:lang w:val="en-GB" w:eastAsia="en-GB"/>
    </w:rPr>
  </w:style>
  <w:style w:type="paragraph" w:customStyle="1" w:styleId="7AE41E3139634871B666E6D2D2FBA195">
    <w:name w:val="7AE41E3139634871B666E6D2D2FBA195"/>
    <w:rsid w:val="00767242"/>
    <w:rPr>
      <w:lang w:val="en-GB" w:eastAsia="en-GB"/>
    </w:rPr>
  </w:style>
  <w:style w:type="paragraph" w:customStyle="1" w:styleId="82E7C1AD6CDD49888B9DBAA7D3D4795F">
    <w:name w:val="82E7C1AD6CDD49888B9DBAA7D3D4795F"/>
    <w:rsid w:val="00767242"/>
    <w:rPr>
      <w:lang w:val="en-GB" w:eastAsia="en-GB"/>
    </w:rPr>
  </w:style>
  <w:style w:type="paragraph" w:customStyle="1" w:styleId="3805217CECD5456AA7109192C8C6B5E0">
    <w:name w:val="3805217CECD5456AA7109192C8C6B5E0"/>
    <w:rsid w:val="00767242"/>
    <w:rPr>
      <w:lang w:val="en-GB" w:eastAsia="en-GB"/>
    </w:rPr>
  </w:style>
  <w:style w:type="paragraph" w:customStyle="1" w:styleId="E639CC6A589E41C1A9C375D2E2DD51A0">
    <w:name w:val="E639CC6A589E41C1A9C375D2E2DD51A0"/>
    <w:rsid w:val="00767242"/>
    <w:rPr>
      <w:lang w:val="en-GB" w:eastAsia="en-GB"/>
    </w:rPr>
  </w:style>
  <w:style w:type="paragraph" w:customStyle="1" w:styleId="009367DD71FD47CB824D9E4725BF7558">
    <w:name w:val="009367DD71FD47CB824D9E4725BF7558"/>
    <w:rsid w:val="00767242"/>
    <w:rPr>
      <w:lang w:val="en-GB" w:eastAsia="en-GB"/>
    </w:rPr>
  </w:style>
  <w:style w:type="paragraph" w:customStyle="1" w:styleId="631BCCE428474DCAB6D0AE859455D8A0">
    <w:name w:val="631BCCE428474DCAB6D0AE859455D8A0"/>
    <w:rsid w:val="00767242"/>
    <w:rPr>
      <w:lang w:val="en-GB" w:eastAsia="en-GB"/>
    </w:rPr>
  </w:style>
  <w:style w:type="paragraph" w:customStyle="1" w:styleId="BA6841A2DBE240D6B735C820C8251C7B">
    <w:name w:val="BA6841A2DBE240D6B735C820C8251C7B"/>
    <w:rsid w:val="00767242"/>
    <w:rPr>
      <w:lang w:val="en-GB" w:eastAsia="en-GB"/>
    </w:rPr>
  </w:style>
  <w:style w:type="paragraph" w:customStyle="1" w:styleId="5C909C17FE194D229A2865ECA2338729">
    <w:name w:val="5C909C17FE194D229A2865ECA2338729"/>
    <w:rsid w:val="00767242"/>
    <w:rPr>
      <w:lang w:val="en-GB" w:eastAsia="en-GB"/>
    </w:rPr>
  </w:style>
  <w:style w:type="paragraph" w:customStyle="1" w:styleId="A65FECD25D944AEFA633AEE441B5E6FA">
    <w:name w:val="A65FECD25D944AEFA633AEE441B5E6FA"/>
    <w:rsid w:val="00767242"/>
    <w:rPr>
      <w:lang w:val="en-GB" w:eastAsia="en-GB"/>
    </w:rPr>
  </w:style>
  <w:style w:type="paragraph" w:customStyle="1" w:styleId="8FFBB747252841DF925AE7C4928CE75F">
    <w:name w:val="8FFBB747252841DF925AE7C4928CE75F"/>
    <w:rsid w:val="00767242"/>
    <w:rPr>
      <w:lang w:val="en-GB" w:eastAsia="en-GB"/>
    </w:rPr>
  </w:style>
  <w:style w:type="paragraph" w:customStyle="1" w:styleId="466614B5E1214B2A97ACBD6359401648">
    <w:name w:val="466614B5E1214B2A97ACBD6359401648"/>
    <w:rsid w:val="00767242"/>
    <w:rPr>
      <w:lang w:val="en-GB" w:eastAsia="en-GB"/>
    </w:rPr>
  </w:style>
  <w:style w:type="paragraph" w:customStyle="1" w:styleId="856E1A57B4294C67B6C884C191C64981">
    <w:name w:val="856E1A57B4294C67B6C884C191C64981"/>
    <w:rsid w:val="00767242"/>
    <w:rPr>
      <w:lang w:val="en-GB" w:eastAsia="en-GB"/>
    </w:rPr>
  </w:style>
  <w:style w:type="paragraph" w:customStyle="1" w:styleId="9874A3C19DD1422ABB4AE994511794C4">
    <w:name w:val="9874A3C19DD1422ABB4AE994511794C4"/>
    <w:rsid w:val="00767242"/>
    <w:rPr>
      <w:lang w:val="en-GB" w:eastAsia="en-GB"/>
    </w:rPr>
  </w:style>
  <w:style w:type="paragraph" w:customStyle="1" w:styleId="9CC704587561412BA5FCF1750F2A21EE">
    <w:name w:val="9CC704587561412BA5FCF1750F2A21EE"/>
    <w:rsid w:val="004A53C6"/>
    <w:rPr>
      <w:lang w:val="en-GB" w:eastAsia="en-GB"/>
    </w:rPr>
  </w:style>
  <w:style w:type="paragraph" w:customStyle="1" w:styleId="9DC02FC85AB944F0955588136F875B22">
    <w:name w:val="9DC02FC85AB944F0955588136F875B22"/>
    <w:rsid w:val="004A53C6"/>
    <w:rPr>
      <w:lang w:val="en-GB" w:eastAsia="en-GB"/>
    </w:rPr>
  </w:style>
  <w:style w:type="paragraph" w:customStyle="1" w:styleId="8D94BE9187824781A67394361BCDAE2F">
    <w:name w:val="8D94BE9187824781A67394361BCDAE2F"/>
    <w:rsid w:val="004A53C6"/>
    <w:rPr>
      <w:lang w:val="en-GB" w:eastAsia="en-GB"/>
    </w:rPr>
  </w:style>
  <w:style w:type="paragraph" w:customStyle="1" w:styleId="1785FA24D2A94A8497AE95A212A15894">
    <w:name w:val="1785FA24D2A94A8497AE95A212A15894"/>
    <w:rsid w:val="004A53C6"/>
    <w:rPr>
      <w:lang w:val="en-GB" w:eastAsia="en-GB"/>
    </w:rPr>
  </w:style>
  <w:style w:type="paragraph" w:customStyle="1" w:styleId="4E75A1C423724059BEB99C5206FF3974">
    <w:name w:val="4E75A1C423724059BEB99C5206FF3974"/>
    <w:rsid w:val="004A53C6"/>
    <w:rPr>
      <w:lang w:val="en-GB" w:eastAsia="en-GB"/>
    </w:rPr>
  </w:style>
  <w:style w:type="paragraph" w:customStyle="1" w:styleId="E1F1DD5634BE4EC99B983625A007C06E">
    <w:name w:val="E1F1DD5634BE4EC99B983625A007C06E"/>
    <w:rsid w:val="004A53C6"/>
    <w:rPr>
      <w:lang w:val="en-GB" w:eastAsia="en-GB"/>
    </w:rPr>
  </w:style>
  <w:style w:type="paragraph" w:customStyle="1" w:styleId="D77F25B3CA334670A273DD19DFC33EFE">
    <w:name w:val="D77F25B3CA334670A273DD19DFC33EFE"/>
    <w:rsid w:val="004A53C6"/>
    <w:rPr>
      <w:lang w:val="en-GB" w:eastAsia="en-GB"/>
    </w:rPr>
  </w:style>
  <w:style w:type="paragraph" w:customStyle="1" w:styleId="3F03383AF61A44B99F9733C8790EB4C6">
    <w:name w:val="3F03383AF61A44B99F9733C8790EB4C6"/>
    <w:rsid w:val="004A53C6"/>
    <w:rPr>
      <w:lang w:val="en-GB" w:eastAsia="en-GB"/>
    </w:rPr>
  </w:style>
  <w:style w:type="paragraph" w:customStyle="1" w:styleId="A367DEB91D1C409C93428C36B4B463DF">
    <w:name w:val="A367DEB91D1C409C93428C36B4B463DF"/>
    <w:rsid w:val="004A53C6"/>
    <w:rPr>
      <w:lang w:val="en-GB" w:eastAsia="en-GB"/>
    </w:rPr>
  </w:style>
  <w:style w:type="paragraph" w:customStyle="1" w:styleId="328F598A053C428BB1D81A85D61FCF2C">
    <w:name w:val="328F598A053C428BB1D81A85D61FCF2C"/>
    <w:rsid w:val="004A53C6"/>
    <w:rPr>
      <w:lang w:val="en-GB" w:eastAsia="en-GB"/>
    </w:rPr>
  </w:style>
  <w:style w:type="paragraph" w:customStyle="1" w:styleId="DE534496690E4C738E5C952DA742EE0D">
    <w:name w:val="DE534496690E4C738E5C952DA742EE0D"/>
    <w:rsid w:val="004A53C6"/>
    <w:rPr>
      <w:lang w:val="en-GB" w:eastAsia="en-GB"/>
    </w:rPr>
  </w:style>
  <w:style w:type="paragraph" w:customStyle="1" w:styleId="5D51ABF315F743C2AFC43D5280DAD450">
    <w:name w:val="5D51ABF315F743C2AFC43D5280DAD450"/>
    <w:rsid w:val="004A53C6"/>
    <w:rPr>
      <w:lang w:val="en-GB" w:eastAsia="en-GB"/>
    </w:rPr>
  </w:style>
  <w:style w:type="paragraph" w:customStyle="1" w:styleId="772038FD0EE24454B806F072E46B93D8">
    <w:name w:val="772038FD0EE24454B806F072E46B93D8"/>
    <w:rsid w:val="004A53C6"/>
    <w:rPr>
      <w:lang w:val="en-GB" w:eastAsia="en-GB"/>
    </w:rPr>
  </w:style>
  <w:style w:type="paragraph" w:customStyle="1" w:styleId="C7F97E899EC1498C92572007C75C1E1C">
    <w:name w:val="C7F97E899EC1498C92572007C75C1E1C"/>
    <w:rsid w:val="004A53C6"/>
    <w:rPr>
      <w:lang w:val="en-GB" w:eastAsia="en-GB"/>
    </w:rPr>
  </w:style>
  <w:style w:type="paragraph" w:customStyle="1" w:styleId="B272642ECBE442E18E86076239656C51">
    <w:name w:val="B272642ECBE442E18E86076239656C51"/>
    <w:rsid w:val="000653FA"/>
    <w:rPr>
      <w:lang w:val="en-GB" w:eastAsia="en-GB"/>
    </w:rPr>
  </w:style>
  <w:style w:type="paragraph" w:customStyle="1" w:styleId="144F8EDF0AEA4E19B63485DE2DD17339">
    <w:name w:val="144F8EDF0AEA4E19B63485DE2DD17339"/>
    <w:rsid w:val="000653FA"/>
    <w:rPr>
      <w:lang w:val="en-GB" w:eastAsia="en-GB"/>
    </w:rPr>
  </w:style>
  <w:style w:type="paragraph" w:customStyle="1" w:styleId="CA0E1AAF44454FBEA7764EFA464CE48E">
    <w:name w:val="CA0E1AAF44454FBEA7764EFA464CE48E"/>
    <w:rsid w:val="000653FA"/>
    <w:rPr>
      <w:lang w:val="en-GB" w:eastAsia="en-GB"/>
    </w:rPr>
  </w:style>
  <w:style w:type="paragraph" w:customStyle="1" w:styleId="0E57B0F3929E43EF80D28737EC65A3AC">
    <w:name w:val="0E57B0F3929E43EF80D28737EC65A3AC"/>
    <w:rsid w:val="000653FA"/>
    <w:rPr>
      <w:lang w:val="en-GB" w:eastAsia="en-GB"/>
    </w:rPr>
  </w:style>
  <w:style w:type="paragraph" w:customStyle="1" w:styleId="C51663FDE3244F5A88C32A88B56F4011">
    <w:name w:val="C51663FDE3244F5A88C32A88B56F4011"/>
    <w:rsid w:val="000653FA"/>
    <w:rPr>
      <w:lang w:val="en-GB" w:eastAsia="en-GB"/>
    </w:rPr>
  </w:style>
  <w:style w:type="paragraph" w:customStyle="1" w:styleId="9054D99D6D794A7C83871FB37B82E498">
    <w:name w:val="9054D99D6D794A7C83871FB37B82E498"/>
    <w:rsid w:val="000653FA"/>
    <w:rPr>
      <w:lang w:val="en-GB" w:eastAsia="en-GB"/>
    </w:rPr>
  </w:style>
  <w:style w:type="paragraph" w:customStyle="1" w:styleId="8C4987ED470743EE81AA9A4B7A0ACA19">
    <w:name w:val="8C4987ED470743EE81AA9A4B7A0ACA19"/>
    <w:rsid w:val="000653FA"/>
    <w:rPr>
      <w:lang w:val="en-GB" w:eastAsia="en-GB"/>
    </w:rPr>
  </w:style>
  <w:style w:type="paragraph" w:customStyle="1" w:styleId="C7C125F22E0D49AC929B70A68E132F4D">
    <w:name w:val="C7C125F22E0D49AC929B70A68E132F4D"/>
    <w:rsid w:val="00C858C9"/>
    <w:rPr>
      <w:lang w:val="en-GB" w:eastAsia="en-GB"/>
    </w:rPr>
  </w:style>
  <w:style w:type="paragraph" w:customStyle="1" w:styleId="5565E692EB18415D9F28421714D26167">
    <w:name w:val="5565E692EB18415D9F28421714D26167"/>
    <w:rsid w:val="00C858C9"/>
    <w:rPr>
      <w:lang w:val="en-GB" w:eastAsia="en-GB"/>
    </w:rPr>
  </w:style>
  <w:style w:type="paragraph" w:customStyle="1" w:styleId="CD17171E373144BBB928D9CDCD86389A">
    <w:name w:val="CD17171E373144BBB928D9CDCD86389A"/>
    <w:rsid w:val="00E54AA0"/>
    <w:rPr>
      <w:lang w:val="en-IN" w:eastAsia="en-IN"/>
    </w:rPr>
  </w:style>
  <w:style w:type="paragraph" w:customStyle="1" w:styleId="7BA1235701D543E1AA5A320255EAE67D">
    <w:name w:val="7BA1235701D543E1AA5A320255EAE67D"/>
    <w:rsid w:val="00E54AA0"/>
    <w:rPr>
      <w:lang w:val="en-IN" w:eastAsia="en-IN"/>
    </w:rPr>
  </w:style>
  <w:style w:type="paragraph" w:customStyle="1" w:styleId="CFC29A4949304DB5A48573D47B4ABC02">
    <w:name w:val="CFC29A4949304DB5A48573D47B4ABC02"/>
    <w:rsid w:val="00E54AA0"/>
    <w:rPr>
      <w:lang w:val="en-IN" w:eastAsia="en-IN"/>
    </w:rPr>
  </w:style>
  <w:style w:type="paragraph" w:customStyle="1" w:styleId="8DC073629CCC46F295E857FB25249C03">
    <w:name w:val="8DC073629CCC46F295E857FB25249C03"/>
    <w:rsid w:val="00E54AA0"/>
    <w:rPr>
      <w:lang w:val="en-IN" w:eastAsia="en-IN"/>
    </w:rPr>
  </w:style>
  <w:style w:type="paragraph" w:customStyle="1" w:styleId="E5905071696A46338BB95710C94696E5">
    <w:name w:val="E5905071696A46338BB95710C94696E5"/>
    <w:rsid w:val="00E54AA0"/>
    <w:rPr>
      <w:lang w:val="en-IN" w:eastAsia="en-IN"/>
    </w:rPr>
  </w:style>
  <w:style w:type="paragraph" w:customStyle="1" w:styleId="4A81899F644F422682A0448C50DD99A8">
    <w:name w:val="4A81899F644F422682A0448C50DD99A8"/>
    <w:rsid w:val="00E54AA0"/>
    <w:rPr>
      <w:lang w:val="en-IN" w:eastAsia="en-IN"/>
    </w:rPr>
  </w:style>
  <w:style w:type="paragraph" w:customStyle="1" w:styleId="3F16E4CE4A17400592412181026C77C2">
    <w:name w:val="3F16E4CE4A17400592412181026C77C2"/>
    <w:rsid w:val="00E54AA0"/>
    <w:rPr>
      <w:lang w:val="en-IN" w:eastAsia="en-IN"/>
    </w:rPr>
  </w:style>
  <w:style w:type="paragraph" w:customStyle="1" w:styleId="556756ED66014619AAD750F90B4664E2">
    <w:name w:val="556756ED66014619AAD750F90B4664E2"/>
    <w:rsid w:val="00E54AA0"/>
    <w:rPr>
      <w:lang w:val="en-IN" w:eastAsia="en-IN"/>
    </w:rPr>
  </w:style>
  <w:style w:type="paragraph" w:customStyle="1" w:styleId="DDAA65253CFC44F685CCD8AF90DDD907">
    <w:name w:val="DDAA65253CFC44F685CCD8AF90DDD907"/>
    <w:rsid w:val="00E54AA0"/>
    <w:rPr>
      <w:lang w:val="en-IN" w:eastAsia="en-IN"/>
    </w:rPr>
  </w:style>
  <w:style w:type="paragraph" w:customStyle="1" w:styleId="2AD810EF60F74DD68E44DF588689729F">
    <w:name w:val="2AD810EF60F74DD68E44DF588689729F"/>
    <w:rsid w:val="00E54AA0"/>
    <w:rPr>
      <w:lang w:val="en-IN" w:eastAsia="en-IN"/>
    </w:rPr>
  </w:style>
  <w:style w:type="paragraph" w:customStyle="1" w:styleId="38D03CB2A6A146CCAAE1EC0E79386794">
    <w:name w:val="38D03CB2A6A146CCAAE1EC0E79386794"/>
    <w:rsid w:val="00E54AA0"/>
    <w:rPr>
      <w:lang w:val="en-IN" w:eastAsia="en-IN"/>
    </w:rPr>
  </w:style>
  <w:style w:type="paragraph" w:customStyle="1" w:styleId="27D6CD1CD31A4859A8C0FF4ABA9CC0B7">
    <w:name w:val="27D6CD1CD31A4859A8C0FF4ABA9CC0B7"/>
    <w:rsid w:val="00E54AA0"/>
    <w:rPr>
      <w:lang w:val="en-IN" w:eastAsia="en-IN"/>
    </w:rPr>
  </w:style>
  <w:style w:type="paragraph" w:customStyle="1" w:styleId="79A45697D38A4F508B41CBBD09171B69">
    <w:name w:val="79A45697D38A4F508B41CBBD09171B69"/>
    <w:rsid w:val="00E54AA0"/>
    <w:rPr>
      <w:lang w:val="en-IN" w:eastAsia="en-IN"/>
    </w:rPr>
  </w:style>
  <w:style w:type="paragraph" w:customStyle="1" w:styleId="889436BA5A124159B099AEA8A63413BE">
    <w:name w:val="889436BA5A124159B099AEA8A63413BE"/>
    <w:rsid w:val="00E54AA0"/>
    <w:rPr>
      <w:lang w:val="en-IN" w:eastAsia="en-IN"/>
    </w:rPr>
  </w:style>
  <w:style w:type="paragraph" w:customStyle="1" w:styleId="D2C09875DEF94FD3AA27EBF10899985F">
    <w:name w:val="D2C09875DEF94FD3AA27EBF10899985F"/>
    <w:rsid w:val="00E54AA0"/>
    <w:rPr>
      <w:lang w:val="en-IN" w:eastAsia="en-IN"/>
    </w:rPr>
  </w:style>
  <w:style w:type="paragraph" w:customStyle="1" w:styleId="2ADE2F330492497790824D18857F85B4">
    <w:name w:val="2ADE2F330492497790824D18857F85B4"/>
    <w:rsid w:val="00E54AA0"/>
    <w:rPr>
      <w:lang w:val="en-IN" w:eastAsia="en-IN"/>
    </w:rPr>
  </w:style>
  <w:style w:type="paragraph" w:customStyle="1" w:styleId="C550120965D74C4D984875A2B0D7DC1B">
    <w:name w:val="C550120965D74C4D984875A2B0D7DC1B"/>
    <w:rsid w:val="00E54AA0"/>
    <w:rPr>
      <w:lang w:val="en-IN" w:eastAsia="en-IN"/>
    </w:rPr>
  </w:style>
  <w:style w:type="paragraph" w:customStyle="1" w:styleId="EC1250EBE4E847ADBC6F2AD6C9CFBD64">
    <w:name w:val="EC1250EBE4E847ADBC6F2AD6C9CFBD64"/>
    <w:rsid w:val="00E54AA0"/>
    <w:rPr>
      <w:lang w:val="en-IN" w:eastAsia="en-IN"/>
    </w:rPr>
  </w:style>
  <w:style w:type="paragraph" w:customStyle="1" w:styleId="CF3FDCE6249E443DA22868B51D34C9A8">
    <w:name w:val="CF3FDCE6249E443DA22868B51D34C9A8"/>
    <w:rsid w:val="00E54AA0"/>
    <w:rPr>
      <w:lang w:val="en-IN" w:eastAsia="en-IN"/>
    </w:rPr>
  </w:style>
  <w:style w:type="paragraph" w:customStyle="1" w:styleId="84E34197E5434DC98AF5C232B64F0A20">
    <w:name w:val="84E34197E5434DC98AF5C232B64F0A20"/>
    <w:rsid w:val="00E54AA0"/>
    <w:rPr>
      <w:lang w:val="en-IN" w:eastAsia="en-IN"/>
    </w:rPr>
  </w:style>
  <w:style w:type="paragraph" w:customStyle="1" w:styleId="497D4655C4CC4B628D71F400988745C6">
    <w:name w:val="497D4655C4CC4B628D71F400988745C6"/>
    <w:rsid w:val="00E54AA0"/>
    <w:rPr>
      <w:lang w:val="en-IN" w:eastAsia="en-IN"/>
    </w:rPr>
  </w:style>
  <w:style w:type="paragraph" w:customStyle="1" w:styleId="43AE754E5DA0445987E5C20A68E08C94">
    <w:name w:val="43AE754E5DA0445987E5C20A68E08C94"/>
    <w:rsid w:val="00E54AA0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S a l e s I n v o i c e C u s t o m / 5 0 0 1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DAB6C-D095-4E43-86A7-5D6DAA1796B4}">
  <ds:schemaRefs>
    <ds:schemaRef ds:uri="urn:microsoft-dynamics-nav/reports/StandardSalesInvoiceCustom/50016/"/>
  </ds:schemaRefs>
</ds:datastoreItem>
</file>

<file path=customXml/itemProps2.xml><?xml version="1.0" encoding="utf-8"?>
<ds:datastoreItem xmlns:ds="http://schemas.openxmlformats.org/officeDocument/2006/customXml" ds:itemID="{B5693A38-115F-43AB-BD9D-0017A10D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2019-09-25T08:53:00Z</dcterms:modified>
</cp:coreProperties>
</file>